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51B0" w14:textId="7B212C57" w:rsidR="00BC1D68" w:rsidRPr="00094087" w:rsidRDefault="00BC1D68">
      <w:pPr>
        <w:rPr>
          <w:noProof/>
          <w:lang w:val="en-US"/>
        </w:rPr>
      </w:pPr>
      <w:r w:rsidRPr="00094087">
        <w:rPr>
          <w:rFonts w:ascii="Arial" w:hAnsi="Arial" w:cs="Arial"/>
          <w:noProof/>
          <w:color w:val="000000" w:themeColor="text1"/>
          <w:sz w:val="32"/>
          <w:lang w:val="en-US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094087" w:rsidRDefault="00BC1D68">
      <w:pPr>
        <w:rPr>
          <w:noProof/>
          <w:lang w:val="en-US"/>
        </w:rPr>
      </w:pPr>
    </w:p>
    <w:p w14:paraId="4938E186" w14:textId="77777777" w:rsidR="00BC1D68" w:rsidRPr="00094087" w:rsidRDefault="00BC1D68">
      <w:pPr>
        <w:rPr>
          <w:noProof/>
          <w:lang w:val="en-US"/>
        </w:rPr>
      </w:pPr>
    </w:p>
    <w:p w14:paraId="34A3D9D1" w14:textId="77777777" w:rsidR="00BC1D68" w:rsidRPr="00094087" w:rsidRDefault="00BC1D68">
      <w:pPr>
        <w:rPr>
          <w:noProof/>
          <w:lang w:val="en-US"/>
        </w:rPr>
      </w:pPr>
    </w:p>
    <w:p w14:paraId="39AC054F" w14:textId="77777777" w:rsidR="00BC1D68" w:rsidRPr="00094087" w:rsidRDefault="00BC1D68">
      <w:pPr>
        <w:rPr>
          <w:noProof/>
          <w:lang w:val="en-US"/>
        </w:rPr>
      </w:pPr>
    </w:p>
    <w:p w14:paraId="10C2DB3F" w14:textId="08D6580F" w:rsidR="00026C01" w:rsidRPr="00094087" w:rsidRDefault="00B30EC0" w:rsidP="00396DFE">
      <w:pPr>
        <w:jc w:val="center"/>
        <w:rPr>
          <w:noProof/>
          <w:sz w:val="72"/>
          <w:szCs w:val="72"/>
          <w:lang w:val="en-US"/>
        </w:rPr>
      </w:pPr>
      <w:r w:rsidRPr="00094087">
        <w:rPr>
          <w:noProof/>
          <w:sz w:val="72"/>
          <w:szCs w:val="72"/>
          <w:lang w:val="en-US"/>
        </w:rPr>
        <w:t>Dormcheck</w:t>
      </w:r>
      <w:r w:rsidR="0072248C" w:rsidRPr="00094087">
        <w:rPr>
          <w:noProof/>
          <w:sz w:val="72"/>
          <w:szCs w:val="72"/>
          <w:lang w:val="en-US"/>
        </w:rPr>
        <w:t xml:space="preserve"> – </w:t>
      </w:r>
    </w:p>
    <w:p w14:paraId="74FDDA38" w14:textId="5813F418" w:rsidR="0072248C" w:rsidRPr="00094087" w:rsidRDefault="007B7BC0" w:rsidP="00396DFE">
      <w:pPr>
        <w:jc w:val="center"/>
        <w:rPr>
          <w:noProof/>
          <w:sz w:val="72"/>
          <w:szCs w:val="72"/>
          <w:lang w:val="en-US"/>
        </w:rPr>
      </w:pPr>
      <w:r w:rsidRPr="00094087">
        <w:rPr>
          <w:noProof/>
          <w:sz w:val="72"/>
          <w:szCs w:val="72"/>
          <w:lang w:val="en-US"/>
        </w:rPr>
        <w:t xml:space="preserve">Dormitory Authorisation and  Authentication System </w:t>
      </w:r>
    </w:p>
    <w:p w14:paraId="542EAB92" w14:textId="77777777" w:rsidR="007B7BC0" w:rsidRPr="00094087" w:rsidRDefault="007B7BC0" w:rsidP="00396DFE">
      <w:pPr>
        <w:jc w:val="center"/>
        <w:rPr>
          <w:noProof/>
          <w:sz w:val="72"/>
          <w:szCs w:val="72"/>
          <w:lang w:val="en-US"/>
        </w:rPr>
      </w:pPr>
    </w:p>
    <w:p w14:paraId="284A7580" w14:textId="048C8590" w:rsidR="00BC1D68" w:rsidRPr="00094087" w:rsidRDefault="00923EE8" w:rsidP="007B7BC0">
      <w:pPr>
        <w:jc w:val="center"/>
        <w:rPr>
          <w:noProof/>
          <w:sz w:val="52"/>
          <w:szCs w:val="52"/>
          <w:lang w:val="en-US"/>
        </w:rPr>
      </w:pPr>
      <w:r w:rsidRPr="00094087">
        <w:rPr>
          <w:noProof/>
          <w:sz w:val="52"/>
          <w:szCs w:val="52"/>
          <w:lang w:val="en-US"/>
        </w:rPr>
        <w:t>Develop</w:t>
      </w:r>
      <w:r w:rsidR="00D54F31" w:rsidRPr="00094087">
        <w:rPr>
          <w:noProof/>
          <w:sz w:val="52"/>
          <w:szCs w:val="52"/>
          <w:lang w:val="en-US"/>
        </w:rPr>
        <w:t>ment</w:t>
      </w:r>
      <w:r w:rsidR="00552449" w:rsidRPr="00094087">
        <w:rPr>
          <w:noProof/>
          <w:sz w:val="52"/>
          <w:szCs w:val="52"/>
          <w:lang w:val="en-US"/>
        </w:rPr>
        <w:t xml:space="preserve"> </w:t>
      </w:r>
      <w:r w:rsidR="00394139" w:rsidRPr="00094087">
        <w:rPr>
          <w:noProof/>
          <w:sz w:val="52"/>
          <w:szCs w:val="52"/>
          <w:lang w:val="en-US"/>
        </w:rPr>
        <w:t>D</w:t>
      </w:r>
      <w:r w:rsidR="00552449" w:rsidRPr="00094087">
        <w:rPr>
          <w:noProof/>
          <w:sz w:val="52"/>
          <w:szCs w:val="52"/>
          <w:lang w:val="en-US"/>
        </w:rPr>
        <w:t>o</w:t>
      </w:r>
      <w:r w:rsidRPr="00094087">
        <w:rPr>
          <w:noProof/>
          <w:sz w:val="52"/>
          <w:szCs w:val="52"/>
          <w:lang w:val="en-US"/>
        </w:rPr>
        <w:t>coumentation</w:t>
      </w:r>
    </w:p>
    <w:p w14:paraId="64433A74" w14:textId="77777777" w:rsidR="00FE1B31" w:rsidRPr="00094087" w:rsidRDefault="00FE1B31">
      <w:pPr>
        <w:rPr>
          <w:noProof/>
          <w:sz w:val="40"/>
          <w:szCs w:val="40"/>
          <w:lang w:val="en-US"/>
        </w:rPr>
      </w:pPr>
    </w:p>
    <w:p w14:paraId="457A45B0" w14:textId="77777777" w:rsidR="00FE1B31" w:rsidRPr="00094087" w:rsidRDefault="00FE1B31">
      <w:pPr>
        <w:rPr>
          <w:noProof/>
          <w:sz w:val="40"/>
          <w:szCs w:val="40"/>
          <w:lang w:val="en-US"/>
        </w:rPr>
      </w:pPr>
    </w:p>
    <w:p w14:paraId="597CF5FA" w14:textId="108BA227" w:rsidR="00BC1D68" w:rsidRPr="00094087" w:rsidRDefault="00BB7261" w:rsidP="00BB7261">
      <w:pPr>
        <w:jc w:val="center"/>
        <w:rPr>
          <w:noProof/>
          <w:sz w:val="32"/>
          <w:szCs w:val="32"/>
          <w:lang w:val="en-US"/>
        </w:rPr>
      </w:pPr>
      <w:r w:rsidRPr="00094087">
        <w:rPr>
          <w:noProof/>
          <w:sz w:val="40"/>
          <w:szCs w:val="40"/>
          <w:lang w:val="en-US"/>
        </w:rPr>
        <w:t>Attila</w:t>
      </w:r>
      <w:r w:rsidR="00C2391F" w:rsidRPr="00094087">
        <w:rPr>
          <w:noProof/>
          <w:sz w:val="40"/>
          <w:szCs w:val="40"/>
          <w:lang w:val="en-US"/>
        </w:rPr>
        <w:t xml:space="preserve"> </w:t>
      </w:r>
      <w:r w:rsidR="00C2391F" w:rsidRPr="00094087">
        <w:rPr>
          <w:noProof/>
          <w:sz w:val="40"/>
          <w:szCs w:val="40"/>
          <w:lang w:val="en-US"/>
        </w:rPr>
        <w:t>Hoki</w:t>
      </w:r>
      <w:r w:rsidRPr="00094087">
        <w:rPr>
          <w:noProof/>
          <w:sz w:val="40"/>
          <w:szCs w:val="40"/>
          <w:lang w:val="en-US"/>
        </w:rPr>
        <w:t xml:space="preserve">, </w:t>
      </w:r>
      <w:r w:rsidR="00825E79" w:rsidRPr="00094087">
        <w:rPr>
          <w:noProof/>
          <w:sz w:val="32"/>
          <w:szCs w:val="32"/>
          <w:lang w:val="en-US"/>
        </w:rPr>
        <w:t>F2XVKV</w:t>
      </w:r>
    </w:p>
    <w:p w14:paraId="2FC005EA" w14:textId="241D0B34" w:rsidR="00BB7261" w:rsidRPr="00094087" w:rsidRDefault="00BB7261" w:rsidP="00BB7261">
      <w:pPr>
        <w:jc w:val="center"/>
        <w:rPr>
          <w:noProof/>
          <w:sz w:val="40"/>
          <w:szCs w:val="40"/>
          <w:lang w:val="en-US"/>
        </w:rPr>
      </w:pPr>
      <w:r w:rsidRPr="00094087">
        <w:rPr>
          <w:noProof/>
          <w:sz w:val="40"/>
          <w:szCs w:val="40"/>
          <w:lang w:val="en-US"/>
        </w:rPr>
        <w:t>Armand</w:t>
      </w:r>
      <w:r w:rsidR="00C2391F" w:rsidRPr="00094087">
        <w:rPr>
          <w:noProof/>
          <w:sz w:val="40"/>
          <w:szCs w:val="40"/>
          <w:lang w:val="en-US"/>
        </w:rPr>
        <w:t xml:space="preserve"> </w:t>
      </w:r>
      <w:r w:rsidR="00C2391F" w:rsidRPr="00094087">
        <w:rPr>
          <w:noProof/>
          <w:sz w:val="40"/>
          <w:szCs w:val="40"/>
          <w:lang w:val="en-US"/>
        </w:rPr>
        <w:t>Koltai</w:t>
      </w:r>
      <w:r w:rsidRPr="00094087">
        <w:rPr>
          <w:noProof/>
          <w:sz w:val="40"/>
          <w:szCs w:val="40"/>
          <w:lang w:val="en-US"/>
        </w:rPr>
        <w:t xml:space="preserve">, </w:t>
      </w:r>
      <w:r w:rsidR="00502FA9" w:rsidRPr="00094087">
        <w:rPr>
          <w:noProof/>
          <w:sz w:val="32"/>
          <w:szCs w:val="32"/>
          <w:lang w:val="en-US"/>
        </w:rPr>
        <w:t>GYBASN</w:t>
      </w:r>
    </w:p>
    <w:p w14:paraId="06D4E0C8" w14:textId="5FBD04C6" w:rsidR="00BB7261" w:rsidRPr="00094087" w:rsidRDefault="00BB7261" w:rsidP="00BB7261">
      <w:pPr>
        <w:jc w:val="center"/>
        <w:rPr>
          <w:noProof/>
          <w:sz w:val="40"/>
          <w:szCs w:val="40"/>
          <w:lang w:val="en-US"/>
        </w:rPr>
      </w:pPr>
      <w:r w:rsidRPr="00094087">
        <w:rPr>
          <w:noProof/>
          <w:sz w:val="40"/>
          <w:szCs w:val="40"/>
          <w:lang w:val="en-US"/>
        </w:rPr>
        <w:t>M</w:t>
      </w:r>
      <w:r w:rsidR="00C2391F" w:rsidRPr="00094087">
        <w:rPr>
          <w:noProof/>
          <w:sz w:val="40"/>
          <w:szCs w:val="40"/>
          <w:lang w:val="en-US"/>
        </w:rPr>
        <w:t>a</w:t>
      </w:r>
      <w:r w:rsidRPr="00094087">
        <w:rPr>
          <w:noProof/>
          <w:sz w:val="40"/>
          <w:szCs w:val="40"/>
          <w:lang w:val="en-US"/>
        </w:rPr>
        <w:t>rk</w:t>
      </w:r>
      <w:r w:rsidR="00C2391F" w:rsidRPr="00094087">
        <w:rPr>
          <w:noProof/>
          <w:sz w:val="40"/>
          <w:szCs w:val="40"/>
          <w:lang w:val="en-US"/>
        </w:rPr>
        <w:t xml:space="preserve"> </w:t>
      </w:r>
      <w:r w:rsidR="00C2391F" w:rsidRPr="00094087">
        <w:rPr>
          <w:noProof/>
          <w:sz w:val="40"/>
          <w:szCs w:val="40"/>
          <w:lang w:val="en-US"/>
        </w:rPr>
        <w:t>Kov</w:t>
      </w:r>
      <w:r w:rsidR="00C2391F" w:rsidRPr="00094087">
        <w:rPr>
          <w:noProof/>
          <w:sz w:val="40"/>
          <w:szCs w:val="40"/>
          <w:lang w:val="en-US"/>
        </w:rPr>
        <w:t>a</w:t>
      </w:r>
      <w:r w:rsidR="00C2391F" w:rsidRPr="00094087">
        <w:rPr>
          <w:noProof/>
          <w:sz w:val="40"/>
          <w:szCs w:val="40"/>
          <w:lang w:val="en-US"/>
        </w:rPr>
        <w:t>cs</w:t>
      </w:r>
      <w:r w:rsidRPr="00094087">
        <w:rPr>
          <w:noProof/>
          <w:sz w:val="40"/>
          <w:szCs w:val="40"/>
          <w:lang w:val="en-US"/>
        </w:rPr>
        <w:t xml:space="preserve">, </w:t>
      </w:r>
      <w:r w:rsidRPr="00094087">
        <w:rPr>
          <w:noProof/>
          <w:sz w:val="32"/>
          <w:szCs w:val="32"/>
          <w:lang w:val="en-US"/>
        </w:rPr>
        <w:t>B2TN3S</w:t>
      </w:r>
    </w:p>
    <w:p w14:paraId="4CB4340E" w14:textId="77777777" w:rsidR="00C7439F" w:rsidRPr="00094087" w:rsidRDefault="00C7439F" w:rsidP="007B7BC0">
      <w:pPr>
        <w:rPr>
          <w:noProof/>
          <w:sz w:val="32"/>
          <w:szCs w:val="32"/>
          <w:lang w:val="en-US"/>
        </w:rPr>
      </w:pPr>
    </w:p>
    <w:p w14:paraId="39D517F7" w14:textId="77777777" w:rsidR="00C7439F" w:rsidRPr="00094087" w:rsidRDefault="00C7439F" w:rsidP="00BC1D68">
      <w:pPr>
        <w:jc w:val="center"/>
        <w:rPr>
          <w:noProof/>
          <w:sz w:val="32"/>
          <w:szCs w:val="32"/>
          <w:lang w:val="en-US"/>
        </w:rPr>
      </w:pPr>
    </w:p>
    <w:p w14:paraId="366FD998" w14:textId="0F281400" w:rsidR="00B94BD0" w:rsidRPr="00094087" w:rsidRDefault="0072248C" w:rsidP="00BC1D68">
      <w:pPr>
        <w:jc w:val="center"/>
        <w:rPr>
          <w:noProof/>
          <w:sz w:val="32"/>
          <w:szCs w:val="32"/>
          <w:lang w:val="en-US"/>
        </w:rPr>
      </w:pPr>
      <w:r w:rsidRPr="00094087">
        <w:rPr>
          <w:noProof/>
          <w:sz w:val="32"/>
          <w:szCs w:val="32"/>
          <w:lang w:val="en-US"/>
        </w:rPr>
        <w:t>Computer Science Engineering</w:t>
      </w:r>
      <w:r w:rsidR="00B94BD0" w:rsidRPr="00094087">
        <w:rPr>
          <w:noProof/>
          <w:sz w:val="32"/>
          <w:szCs w:val="32"/>
          <w:lang w:val="en-US"/>
        </w:rPr>
        <w:t xml:space="preserve"> BSc.</w:t>
      </w:r>
    </w:p>
    <w:p w14:paraId="750BC747" w14:textId="7ADA602A" w:rsidR="00B94BD0" w:rsidRPr="00094087" w:rsidRDefault="0072248C" w:rsidP="00BC1D68">
      <w:pPr>
        <w:jc w:val="center"/>
        <w:rPr>
          <w:noProof/>
          <w:sz w:val="32"/>
          <w:szCs w:val="32"/>
          <w:lang w:val="en-US"/>
        </w:rPr>
      </w:pPr>
      <w:r w:rsidRPr="00094087">
        <w:rPr>
          <w:noProof/>
          <w:sz w:val="32"/>
          <w:szCs w:val="32"/>
          <w:lang w:val="en-US"/>
        </w:rPr>
        <w:t>Sixth Semester</w:t>
      </w:r>
    </w:p>
    <w:p w14:paraId="45B9F1D3" w14:textId="77777777" w:rsidR="00C7439F" w:rsidRPr="00094087" w:rsidRDefault="00C7439F" w:rsidP="00BC1D68">
      <w:pPr>
        <w:jc w:val="center"/>
        <w:rPr>
          <w:noProof/>
          <w:sz w:val="32"/>
          <w:szCs w:val="32"/>
          <w:lang w:val="en-US"/>
        </w:rPr>
      </w:pPr>
    </w:p>
    <w:p w14:paraId="55AFDF02" w14:textId="77777777" w:rsidR="00FE1B31" w:rsidRPr="00094087" w:rsidRDefault="00FE1B31" w:rsidP="00BC1D68">
      <w:pPr>
        <w:jc w:val="center"/>
        <w:rPr>
          <w:noProof/>
          <w:sz w:val="32"/>
          <w:szCs w:val="32"/>
          <w:lang w:val="en-US"/>
        </w:rPr>
      </w:pPr>
    </w:p>
    <w:p w14:paraId="7546BF2A" w14:textId="6EC9FD9F" w:rsidR="00A37CA0" w:rsidRPr="00094087" w:rsidRDefault="0072248C" w:rsidP="00BC1D68">
      <w:pPr>
        <w:jc w:val="center"/>
        <w:rPr>
          <w:noProof/>
          <w:sz w:val="32"/>
          <w:szCs w:val="32"/>
          <w:lang w:val="en-US"/>
        </w:rPr>
      </w:pPr>
      <w:r w:rsidRPr="00094087">
        <w:rPr>
          <w:noProof/>
          <w:sz w:val="32"/>
          <w:szCs w:val="32"/>
          <w:lang w:val="en-US"/>
        </w:rPr>
        <w:t>P</w:t>
      </w:r>
      <w:r w:rsidRPr="00094087">
        <w:rPr>
          <w:noProof/>
          <w:sz w:val="32"/>
          <w:szCs w:val="32"/>
          <w:lang w:val="en-US"/>
        </w:rPr>
        <w:t>rojectwork</w:t>
      </w:r>
      <w:r w:rsidR="00A37CA0" w:rsidRPr="00094087">
        <w:rPr>
          <w:noProof/>
          <w:sz w:val="32"/>
          <w:szCs w:val="32"/>
          <w:lang w:val="en-US"/>
        </w:rPr>
        <w:t>, N-LA0</w:t>
      </w:r>
      <w:r w:rsidR="00923EE8" w:rsidRPr="00094087">
        <w:rPr>
          <w:noProof/>
          <w:sz w:val="32"/>
          <w:szCs w:val="32"/>
          <w:lang w:val="en-US"/>
        </w:rPr>
        <w:t>2</w:t>
      </w:r>
    </w:p>
    <w:p w14:paraId="3C147AC0" w14:textId="6A1E34AD" w:rsidR="00923EE8" w:rsidRPr="00094087" w:rsidRDefault="00923EE8" w:rsidP="00BC1D68">
      <w:pPr>
        <w:jc w:val="center"/>
        <w:rPr>
          <w:noProof/>
          <w:sz w:val="32"/>
          <w:szCs w:val="32"/>
          <w:lang w:val="en-US"/>
        </w:rPr>
      </w:pPr>
      <w:r w:rsidRPr="00094087">
        <w:rPr>
          <w:noProof/>
          <w:sz w:val="32"/>
          <w:szCs w:val="32"/>
          <w:lang w:val="en-US"/>
        </w:rPr>
        <w:t>Laszlo Toth</w:t>
      </w:r>
    </w:p>
    <w:p w14:paraId="278E3A2E" w14:textId="77777777" w:rsidR="00C935A1" w:rsidRPr="00094087" w:rsidRDefault="00C935A1" w:rsidP="007B7BC0">
      <w:pPr>
        <w:rPr>
          <w:noProof/>
          <w:sz w:val="32"/>
          <w:szCs w:val="28"/>
          <w:lang w:val="en-US"/>
        </w:rPr>
      </w:pPr>
    </w:p>
    <w:p w14:paraId="38783E72" w14:textId="77777777" w:rsidR="00C935A1" w:rsidRPr="00094087" w:rsidRDefault="00C935A1" w:rsidP="00C935A1">
      <w:pPr>
        <w:jc w:val="center"/>
        <w:rPr>
          <w:noProof/>
          <w:sz w:val="32"/>
          <w:szCs w:val="28"/>
          <w:lang w:val="en-US"/>
        </w:rPr>
      </w:pPr>
    </w:p>
    <w:p w14:paraId="484BD79C" w14:textId="6E1A7D56" w:rsidR="00BC1D68" w:rsidRPr="00094087" w:rsidRDefault="00BC1D68" w:rsidP="00F744D4">
      <w:pPr>
        <w:jc w:val="center"/>
        <w:rPr>
          <w:noProof/>
          <w:sz w:val="32"/>
          <w:szCs w:val="32"/>
          <w:lang w:val="en-US"/>
        </w:rPr>
      </w:pPr>
      <w:r w:rsidRPr="00094087">
        <w:rPr>
          <w:noProof/>
          <w:sz w:val="32"/>
          <w:szCs w:val="32"/>
          <w:lang w:val="en-US"/>
        </w:rPr>
        <w:t>202</w:t>
      </w:r>
      <w:r w:rsidR="00923EE8" w:rsidRPr="00094087">
        <w:rPr>
          <w:noProof/>
          <w:sz w:val="32"/>
          <w:szCs w:val="32"/>
          <w:lang w:val="en-US"/>
        </w:rPr>
        <w:t>5</w:t>
      </w:r>
    </w:p>
    <w:bookmarkStart w:id="0" w:name="_Toc192496575" w:displacedByCustomXml="next"/>
    <w:sdt>
      <w:sdtPr>
        <w:rPr>
          <w:b w:val="0"/>
          <w:noProof/>
          <w:sz w:val="24"/>
          <w:lang w:val="en-US"/>
        </w:rPr>
        <w:id w:val="-18403858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A0362D" w14:textId="3EB4C591" w:rsidR="00844C21" w:rsidRPr="00094087" w:rsidRDefault="00DD758F" w:rsidP="001768EC">
          <w:pPr>
            <w:pStyle w:val="szdcmsortartalomjegyzk"/>
            <w:tabs>
              <w:tab w:val="center" w:pos="4393"/>
            </w:tabs>
            <w:rPr>
              <w:noProof/>
              <w:lang w:val="en-US"/>
            </w:rPr>
          </w:pPr>
          <w:r w:rsidRPr="00094087">
            <w:rPr>
              <w:noProof/>
              <w:lang w:val="en-US"/>
            </w:rPr>
            <w:t>Table of contents</w:t>
          </w:r>
          <w:bookmarkEnd w:id="0"/>
          <w:r w:rsidR="001768EC" w:rsidRPr="00094087">
            <w:rPr>
              <w:noProof/>
              <w:lang w:val="en-US"/>
            </w:rPr>
            <w:tab/>
          </w:r>
        </w:p>
        <w:p w14:paraId="78ED7585" w14:textId="5AC7A951" w:rsidR="000E45C3" w:rsidRPr="00094087" w:rsidRDefault="00844C2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r w:rsidRPr="00094087">
            <w:rPr>
              <w:noProof/>
              <w:lang w:val="en-US"/>
            </w:rPr>
            <w:fldChar w:fldCharType="begin"/>
          </w:r>
          <w:r w:rsidRPr="00094087">
            <w:rPr>
              <w:noProof/>
              <w:lang w:val="en-US"/>
            </w:rPr>
            <w:instrText xml:space="preserve"> TOC \o "1-3" \h \z \u </w:instrText>
          </w:r>
          <w:r w:rsidRPr="00094087">
            <w:rPr>
              <w:noProof/>
              <w:lang w:val="en-US"/>
            </w:rPr>
            <w:fldChar w:fldCharType="separate"/>
          </w:r>
          <w:hyperlink w:anchor="_Toc192496575" w:history="1">
            <w:r w:rsidR="000E45C3" w:rsidRPr="00094087">
              <w:rPr>
                <w:rStyle w:val="Hyperlink"/>
                <w:noProof/>
                <w:lang w:val="en-US"/>
              </w:rPr>
              <w:t>Table of contents</w:t>
            </w:r>
            <w:r w:rsidR="000E45C3" w:rsidRPr="00094087">
              <w:rPr>
                <w:noProof/>
                <w:webHidden/>
                <w:lang w:val="en-US"/>
              </w:rPr>
              <w:tab/>
            </w:r>
            <w:r w:rsidR="000E45C3" w:rsidRPr="00094087">
              <w:rPr>
                <w:noProof/>
                <w:webHidden/>
                <w:lang w:val="en-US"/>
              </w:rPr>
              <w:fldChar w:fldCharType="begin"/>
            </w:r>
            <w:r w:rsidR="000E45C3" w:rsidRPr="00094087">
              <w:rPr>
                <w:noProof/>
                <w:webHidden/>
                <w:lang w:val="en-US"/>
              </w:rPr>
              <w:instrText xml:space="preserve"> PAGEREF _Toc192496575 \h </w:instrText>
            </w:r>
            <w:r w:rsidR="000E45C3" w:rsidRPr="00094087">
              <w:rPr>
                <w:noProof/>
                <w:webHidden/>
                <w:lang w:val="en-US"/>
              </w:rPr>
            </w:r>
            <w:r w:rsidR="000E45C3" w:rsidRPr="00094087">
              <w:rPr>
                <w:noProof/>
                <w:webHidden/>
                <w:lang w:val="en-US"/>
              </w:rPr>
              <w:fldChar w:fldCharType="separate"/>
            </w:r>
            <w:r w:rsidR="000E45C3" w:rsidRPr="00094087">
              <w:rPr>
                <w:noProof/>
                <w:webHidden/>
                <w:lang w:val="en-US"/>
              </w:rPr>
              <w:t>1</w:t>
            </w:r>
            <w:r w:rsidR="000E45C3"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8C27A4F" w14:textId="7B04B4F7" w:rsidR="000E45C3" w:rsidRPr="00094087" w:rsidRDefault="000E45C3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76" w:history="1">
            <w:r w:rsidRPr="00094087">
              <w:rPr>
                <w:rStyle w:val="Hyperlink"/>
                <w:noProof/>
                <w:lang w:val="en-US"/>
              </w:rPr>
              <w:t>Introduction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_Toc192496576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2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7DB0070" w14:textId="05FCA6C0" w:rsidR="000E45C3" w:rsidRPr="00094087" w:rsidRDefault="000E45C3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77" w:history="1">
            <w:r w:rsidRPr="00094087">
              <w:rPr>
                <w:rStyle w:val="Hyperlink"/>
                <w:noProof/>
                <w:lang w:val="en-US"/>
              </w:rPr>
              <w:t>1.</w:t>
            </w:r>
            <w:r w:rsidRPr="00094087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Demands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_Toc192496577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3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7ACBD6D" w14:textId="3BF3D39C" w:rsidR="000E45C3" w:rsidRPr="00094087" w:rsidRDefault="000E45C3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78" w:history="1">
            <w:r w:rsidRPr="00094087">
              <w:rPr>
                <w:rStyle w:val="Hyperlink"/>
                <w:noProof/>
                <w:lang w:val="en-US"/>
              </w:rPr>
              <w:t>2.</w:t>
            </w:r>
            <w:r w:rsidRPr="00094087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Concept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_Toc192496578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4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8EBD84A" w14:textId="48A8EFB1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79" w:history="1">
            <w:r w:rsidRPr="00094087">
              <w:rPr>
                <w:rStyle w:val="Hyperlink"/>
                <w:noProof/>
                <w:lang w:val="en-US"/>
              </w:rPr>
              <w:t>2.1.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System capabilities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_Toc192496579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4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AD5529F" w14:textId="6BD5C6F0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0" w:history="1">
            <w:r w:rsidRPr="00094087">
              <w:rPr>
                <w:rStyle w:val="Hyperlink"/>
                <w:noProof/>
                <w:lang w:val="en-US"/>
              </w:rPr>
              <w:t>2.2.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Graphical user interface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_Toc192496580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4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4CF5907" w14:textId="3D1AF134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1" w:history="1">
            <w:r w:rsidRPr="00094087">
              <w:rPr>
                <w:rStyle w:val="Hyperlink"/>
                <w:noProof/>
                <w:lang w:val="en-US"/>
              </w:rPr>
              <w:t>2.3.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Database and data pipeline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_Toc192496581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4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1975562" w14:textId="3E9E51A8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2" w:history="1">
            <w:r w:rsidRPr="00094087">
              <w:rPr>
                <w:rStyle w:val="Hyperlink"/>
                <w:noProof/>
                <w:lang w:val="en-US"/>
              </w:rPr>
              <w:t>2.4.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Server concept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_Toc192496582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4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5B36366" w14:textId="1D89B6C3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3" w:history="1">
            <w:r w:rsidRPr="00094087">
              <w:rPr>
                <w:rStyle w:val="Hyperlink"/>
                <w:noProof/>
                <w:lang w:val="en-US"/>
              </w:rPr>
              <w:t>2.5.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Client concept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_Toc192496583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4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DF90EE2" w14:textId="27D8DE6D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4" w:history="1">
            <w:r w:rsidRPr="00094087">
              <w:rPr>
                <w:rStyle w:val="Hyperlink"/>
                <w:noProof/>
                <w:lang w:val="en-US"/>
              </w:rPr>
              <w:t>2.6.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Testing and Validation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_Toc192496584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4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6BCAADF" w14:textId="55ABAB72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5" w:history="1">
            <w:r w:rsidRPr="00094087">
              <w:rPr>
                <w:rStyle w:val="Hyperlink"/>
                <w:noProof/>
                <w:lang w:val="en-US"/>
              </w:rPr>
              <w:t>2.7.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CI/CD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_Toc192496585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4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EF424BF" w14:textId="11C56E13" w:rsidR="000E45C3" w:rsidRPr="00094087" w:rsidRDefault="000E45C3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6" w:history="1">
            <w:r w:rsidRPr="00094087">
              <w:rPr>
                <w:rStyle w:val="Hyperlink"/>
                <w:noProof/>
                <w:lang w:val="en-US"/>
              </w:rPr>
              <w:t>3.</w:t>
            </w:r>
            <w:r w:rsidRPr="00094087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System architecutre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_Toc192496586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5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732976B" w14:textId="3E728CAA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7" w:history="1">
            <w:r w:rsidRPr="00094087">
              <w:rPr>
                <w:rStyle w:val="Hyperlink"/>
                <w:noProof/>
                <w:lang w:val="en-US"/>
              </w:rPr>
              <w:t>3.1.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Use-case diagram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_Toc192496587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5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AE7AA28" w14:textId="15F91314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8" w:history="1">
            <w:r w:rsidRPr="00094087">
              <w:rPr>
                <w:rStyle w:val="Hyperlink"/>
                <w:noProof/>
                <w:lang w:val="en-US"/>
              </w:rPr>
              <w:t>3.2.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State machine diagram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_Toc192496588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5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477828C" w14:textId="2470F668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89" w:history="1">
            <w:r w:rsidRPr="00094087">
              <w:rPr>
                <w:rStyle w:val="Hyperlink"/>
                <w:noProof/>
                <w:lang w:val="en-US"/>
              </w:rPr>
              <w:t>3.3.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Class diagram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_Toc192496589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5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7D7E94F" w14:textId="7695D75D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0" w:history="1">
            <w:r w:rsidRPr="00094087">
              <w:rPr>
                <w:rStyle w:val="Hyperlink"/>
                <w:rFonts w:cs="Times New Roman"/>
                <w:bCs/>
                <w:noProof/>
                <w:lang w:val="en-US"/>
              </w:rPr>
              <w:t>3.4.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Database Eentity Relation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_Toc192496590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5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1E5B3C" w14:textId="4751EDC5" w:rsidR="000E45C3" w:rsidRPr="00094087" w:rsidRDefault="000E45C3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1" w:history="1">
            <w:r w:rsidRPr="00094087">
              <w:rPr>
                <w:rStyle w:val="Hyperlink"/>
                <w:noProof/>
                <w:lang w:val="en-US"/>
              </w:rPr>
              <w:t>4.</w:t>
            </w:r>
            <w:r w:rsidRPr="00094087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Technological dependencies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_Toc192496591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6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49ED6FA" w14:textId="10D27DE7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2" w:history="1">
            <w:r w:rsidRPr="00094087">
              <w:rPr>
                <w:rStyle w:val="Hyperlink"/>
                <w:noProof/>
                <w:lang w:val="en-US"/>
              </w:rPr>
              <w:t>4.1.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Development environments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_Toc192496592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6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AA07EB" w14:textId="1596E712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3" w:history="1">
            <w:r w:rsidRPr="00094087">
              <w:rPr>
                <w:rStyle w:val="Hyperlink"/>
                <w:noProof/>
                <w:lang w:val="en-US"/>
              </w:rPr>
              <w:t>4.2.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Paradigms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_Toc192496593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6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FE86B5" w14:textId="27C7AE63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4" w:history="1">
            <w:r w:rsidRPr="00094087">
              <w:rPr>
                <w:rStyle w:val="Hyperlink"/>
                <w:noProof/>
                <w:lang w:val="en-US"/>
              </w:rPr>
              <w:t>4.3.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Project management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_Toc192496594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6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C829A67" w14:textId="0C7E735E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5" w:history="1">
            <w:r w:rsidRPr="00094087">
              <w:rPr>
                <w:rStyle w:val="Hyperlink"/>
                <w:noProof/>
                <w:lang w:val="en-US"/>
              </w:rPr>
              <w:t>4.4.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Version control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_Toc192496595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6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96A5AA8" w14:textId="1698CE37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6" w:history="1">
            <w:r w:rsidRPr="00094087">
              <w:rPr>
                <w:rStyle w:val="Hyperlink"/>
                <w:noProof/>
                <w:lang w:val="en-US"/>
              </w:rPr>
              <w:t>4.5.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Programming languages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_Toc192496596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6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0248E77" w14:textId="5769BE36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7" w:history="1">
            <w:r w:rsidRPr="00094087">
              <w:rPr>
                <w:rStyle w:val="Hyperlink"/>
                <w:noProof/>
                <w:lang w:val="en-US"/>
              </w:rPr>
              <w:t>4.6.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Deployment environments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_Toc192496597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6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57A1DE2" w14:textId="482D5F0C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8" w:history="1">
            <w:r w:rsidRPr="00094087">
              <w:rPr>
                <w:rStyle w:val="Hyperlink"/>
                <w:noProof/>
                <w:lang w:val="en-US"/>
              </w:rPr>
              <w:t>4.7.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Other used software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_Toc192496598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6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8D938DA" w14:textId="764BD75B" w:rsidR="000E45C3" w:rsidRPr="00094087" w:rsidRDefault="000E45C3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599" w:history="1">
            <w:r w:rsidRPr="00094087">
              <w:rPr>
                <w:rStyle w:val="Hyperlink"/>
                <w:noProof/>
                <w:lang w:val="en-US"/>
              </w:rPr>
              <w:t>5.</w:t>
            </w:r>
            <w:r w:rsidRPr="00094087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Milestones and user stories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_Toc192496599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7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066BD31" w14:textId="6BC9F59E" w:rsidR="000E45C3" w:rsidRPr="00094087" w:rsidRDefault="000E45C3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600" w:history="1">
            <w:r w:rsidRPr="00094087">
              <w:rPr>
                <w:rStyle w:val="Hyperlink"/>
                <w:noProof/>
                <w:lang w:val="en-US"/>
              </w:rPr>
              <w:t>6.</w:t>
            </w:r>
            <w:r w:rsidRPr="00094087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Project planning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_Toc192496600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8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074CAE7" w14:textId="13C8E44E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601" w:history="1">
            <w:r w:rsidRPr="00094087">
              <w:rPr>
                <w:rStyle w:val="Hyperlink"/>
                <w:noProof/>
                <w:lang w:val="en-US"/>
              </w:rPr>
              <w:t>6.1.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Selecting the management modell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_Toc192496601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8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B98F268" w14:textId="28199B6F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602" w:history="1">
            <w:r w:rsidRPr="00094087">
              <w:rPr>
                <w:rStyle w:val="Hyperlink"/>
                <w:noProof/>
                <w:lang w:val="en-US"/>
              </w:rPr>
              <w:t>6.2.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Risk assesment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_Toc192496602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8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5986E9A" w14:textId="72BE1B1E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603" w:history="1">
            <w:r w:rsidRPr="00094087">
              <w:rPr>
                <w:rStyle w:val="Hyperlink"/>
                <w:noProof/>
                <w:lang w:val="en-US"/>
              </w:rPr>
              <w:t>6.3.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Workload distribution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_Toc192496603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8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D7D63A" w14:textId="070DE4D5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604" w:history="1">
            <w:r w:rsidRPr="00094087">
              <w:rPr>
                <w:rStyle w:val="Hyperlink"/>
                <w:noProof/>
                <w:lang w:val="en-US"/>
              </w:rPr>
              <w:t>6.4.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Project timeline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_Toc192496604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8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A421F1A" w14:textId="43992C35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605" w:history="1">
            <w:r w:rsidRPr="00094087">
              <w:rPr>
                <w:rStyle w:val="Hyperlink"/>
                <w:noProof/>
                <w:lang w:val="en-US"/>
              </w:rPr>
              <w:t>6.5.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Test plan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_Toc192496605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8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5AFEC7B" w14:textId="1741A966" w:rsidR="000E45C3" w:rsidRPr="00094087" w:rsidRDefault="000E45C3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606" w:history="1">
            <w:r w:rsidRPr="00094087">
              <w:rPr>
                <w:rStyle w:val="Hyperlink"/>
                <w:noProof/>
                <w:lang w:val="en-US"/>
              </w:rPr>
              <w:t>6.6.</w:t>
            </w:r>
            <w:r w:rsidRPr="00094087"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US" w:eastAsia="en-GB"/>
                <w14:ligatures w14:val="standardContextual"/>
              </w:rPr>
              <w:tab/>
            </w:r>
            <w:r w:rsidRPr="00094087">
              <w:rPr>
                <w:rStyle w:val="Hyperlink"/>
                <w:noProof/>
                <w:lang w:val="en-US"/>
              </w:rPr>
              <w:t>Project rollout and future support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_Toc192496606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8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91001D3" w14:textId="42C19959" w:rsidR="000E45C3" w:rsidRPr="00094087" w:rsidRDefault="000E45C3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607" w:history="1">
            <w:r w:rsidRPr="00094087">
              <w:rPr>
                <w:rStyle w:val="Hyperlink"/>
                <w:noProof/>
                <w:lang w:val="en-US"/>
              </w:rPr>
              <w:t>Table of figures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_Toc192496607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9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622DF02" w14:textId="055AE406" w:rsidR="000E45C3" w:rsidRPr="00094087" w:rsidRDefault="000E45C3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GB"/>
              <w14:ligatures w14:val="standardContextual"/>
            </w:rPr>
          </w:pPr>
          <w:hyperlink w:anchor="_Toc192496608" w:history="1">
            <w:r w:rsidRPr="00094087">
              <w:rPr>
                <w:rStyle w:val="Hyperlink"/>
                <w:noProof/>
                <w:lang w:val="en-US"/>
              </w:rPr>
              <w:t>Attachments</w:t>
            </w:r>
            <w:r w:rsidRPr="00094087">
              <w:rPr>
                <w:noProof/>
                <w:webHidden/>
                <w:lang w:val="en-US"/>
              </w:rPr>
              <w:tab/>
            </w:r>
            <w:r w:rsidRPr="00094087">
              <w:rPr>
                <w:noProof/>
                <w:webHidden/>
                <w:lang w:val="en-US"/>
              </w:rPr>
              <w:fldChar w:fldCharType="begin"/>
            </w:r>
            <w:r w:rsidRPr="00094087">
              <w:rPr>
                <w:noProof/>
                <w:webHidden/>
                <w:lang w:val="en-US"/>
              </w:rPr>
              <w:instrText xml:space="preserve"> PAGEREF _Toc192496608 \h </w:instrText>
            </w:r>
            <w:r w:rsidRPr="00094087">
              <w:rPr>
                <w:noProof/>
                <w:webHidden/>
                <w:lang w:val="en-US"/>
              </w:rPr>
            </w:r>
            <w:r w:rsidRPr="00094087">
              <w:rPr>
                <w:noProof/>
                <w:webHidden/>
                <w:lang w:val="en-US"/>
              </w:rPr>
              <w:fldChar w:fldCharType="separate"/>
            </w:r>
            <w:r w:rsidRPr="00094087">
              <w:rPr>
                <w:noProof/>
                <w:webHidden/>
                <w:lang w:val="en-US"/>
              </w:rPr>
              <w:t>10</w:t>
            </w:r>
            <w:r w:rsidRPr="0009408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E4B18F8" w14:textId="22D22406" w:rsidR="00844C21" w:rsidRPr="00094087" w:rsidRDefault="00844C21">
          <w:pPr>
            <w:rPr>
              <w:noProof/>
              <w:lang w:val="en-US"/>
            </w:rPr>
          </w:pPr>
          <w:r w:rsidRPr="00094087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29F2DD1" w14:textId="01B9B20B" w:rsidR="002D35FE" w:rsidRPr="00094087" w:rsidRDefault="002D35FE">
      <w:pPr>
        <w:rPr>
          <w:noProof/>
          <w:lang w:val="en-US"/>
        </w:rPr>
      </w:pPr>
      <w:r w:rsidRPr="00094087">
        <w:rPr>
          <w:noProof/>
          <w:lang w:val="en-US"/>
        </w:rPr>
        <w:br w:type="page"/>
      </w:r>
    </w:p>
    <w:p w14:paraId="503FC9D5" w14:textId="7A315853" w:rsidR="00F71E1A" w:rsidRPr="00094087" w:rsidRDefault="003A4C07" w:rsidP="006F0C3B">
      <w:pPr>
        <w:pStyle w:val="szdcmsorszmozatlan"/>
        <w:rPr>
          <w:noProof/>
          <w:lang w:val="en-US"/>
        </w:rPr>
      </w:pPr>
      <w:bookmarkStart w:id="1" w:name="_Toc192496576"/>
      <w:r w:rsidRPr="00094087">
        <w:rPr>
          <w:noProof/>
          <w:lang w:val="en-US"/>
        </w:rPr>
        <w:lastRenderedPageBreak/>
        <w:t>Introduction</w:t>
      </w:r>
      <w:bookmarkEnd w:id="1"/>
    </w:p>
    <w:p w14:paraId="5FE851C2" w14:textId="77777777" w:rsidR="00E429F8" w:rsidRPr="00094087" w:rsidRDefault="00E429F8" w:rsidP="00E429F8">
      <w:pPr>
        <w:pStyle w:val="szdszveg"/>
        <w:rPr>
          <w:noProof/>
          <w:lang w:val="en-US"/>
        </w:rPr>
      </w:pPr>
    </w:p>
    <w:p w14:paraId="1FB8AE63" w14:textId="6A554F2E" w:rsidR="00946BE9" w:rsidRPr="00094087" w:rsidRDefault="00AA1302" w:rsidP="00946BE9">
      <w:pPr>
        <w:pStyle w:val="szdcmsor1"/>
        <w:rPr>
          <w:noProof/>
          <w:lang w:val="en-US"/>
        </w:rPr>
      </w:pPr>
      <w:bookmarkStart w:id="2" w:name="_Toc192496577"/>
      <w:r w:rsidRPr="00094087">
        <w:rPr>
          <w:noProof/>
          <w:lang w:val="en-US"/>
        </w:rPr>
        <w:lastRenderedPageBreak/>
        <w:t>Client d</w:t>
      </w:r>
      <w:r w:rsidR="007F4A07" w:rsidRPr="00094087">
        <w:rPr>
          <w:noProof/>
          <w:lang w:val="en-US"/>
        </w:rPr>
        <w:t>emands</w:t>
      </w:r>
      <w:bookmarkEnd w:id="2"/>
    </w:p>
    <w:p w14:paraId="156C0B1E" w14:textId="77777777" w:rsidR="00AC0F8F" w:rsidRPr="00094087" w:rsidRDefault="00AC0F8F" w:rsidP="00DA3EA5">
      <w:pPr>
        <w:pStyle w:val="szdszveg"/>
        <w:rPr>
          <w:noProof/>
          <w:lang w:val="en-US"/>
        </w:rPr>
      </w:pPr>
    </w:p>
    <w:p w14:paraId="2BD63153" w14:textId="70372FB7" w:rsidR="00394139" w:rsidRPr="00094087" w:rsidRDefault="007F4A07" w:rsidP="00394139">
      <w:pPr>
        <w:pStyle w:val="szdcmsor1"/>
        <w:rPr>
          <w:noProof/>
          <w:lang w:val="en-US"/>
        </w:rPr>
      </w:pPr>
      <w:bookmarkStart w:id="3" w:name="_Toc192496578"/>
      <w:r w:rsidRPr="00094087">
        <w:rPr>
          <w:noProof/>
          <w:lang w:val="en-US"/>
        </w:rPr>
        <w:lastRenderedPageBreak/>
        <w:t>Concept</w:t>
      </w:r>
      <w:bookmarkEnd w:id="3"/>
    </w:p>
    <w:p w14:paraId="1A9F94BD" w14:textId="4FEBEECA" w:rsidR="00B45224" w:rsidRPr="00094087" w:rsidRDefault="00B45224" w:rsidP="00B45224">
      <w:pPr>
        <w:pStyle w:val="szdcmsor2"/>
        <w:rPr>
          <w:noProof/>
          <w:lang w:val="en-US"/>
        </w:rPr>
      </w:pPr>
      <w:bookmarkStart w:id="4" w:name="_Toc192496579"/>
      <w:r w:rsidRPr="00094087">
        <w:rPr>
          <w:noProof/>
          <w:lang w:val="en-US"/>
        </w:rPr>
        <w:t>System capabilities</w:t>
      </w:r>
      <w:bookmarkEnd w:id="4"/>
    </w:p>
    <w:p w14:paraId="15F11682" w14:textId="522B326C" w:rsidR="00BB7428" w:rsidRPr="00094087" w:rsidRDefault="0003401C" w:rsidP="00BB7428">
      <w:pPr>
        <w:pStyle w:val="szdcmsor2"/>
        <w:rPr>
          <w:noProof/>
          <w:lang w:val="en-US"/>
        </w:rPr>
      </w:pPr>
      <w:bookmarkStart w:id="5" w:name="_Toc192496580"/>
      <w:r w:rsidRPr="00094087">
        <w:rPr>
          <w:noProof/>
          <w:lang w:val="en-US"/>
        </w:rPr>
        <w:t>Graphical user interface</w:t>
      </w:r>
      <w:bookmarkEnd w:id="5"/>
    </w:p>
    <w:p w14:paraId="78182C3D" w14:textId="6B7284D3" w:rsidR="00B7004C" w:rsidRPr="00094087" w:rsidRDefault="007F4A07" w:rsidP="00B7004C">
      <w:pPr>
        <w:pStyle w:val="szdcmsor2"/>
        <w:rPr>
          <w:noProof/>
          <w:lang w:val="en-US"/>
        </w:rPr>
      </w:pPr>
      <w:bookmarkStart w:id="6" w:name="_Toc192496581"/>
      <w:r w:rsidRPr="00094087">
        <w:rPr>
          <w:noProof/>
          <w:lang w:val="en-US"/>
        </w:rPr>
        <w:t>Database and data pipeline</w:t>
      </w:r>
      <w:bookmarkEnd w:id="6"/>
    </w:p>
    <w:p w14:paraId="2B8E12AF" w14:textId="1BF04FBE" w:rsidR="0003401C" w:rsidRPr="00094087" w:rsidRDefault="0003401C" w:rsidP="0003401C">
      <w:pPr>
        <w:pStyle w:val="szdcmsor2"/>
        <w:rPr>
          <w:lang w:val="en-US"/>
        </w:rPr>
      </w:pPr>
      <w:bookmarkStart w:id="7" w:name="_Toc192496582"/>
      <w:r w:rsidRPr="00094087">
        <w:rPr>
          <w:lang w:val="en-US"/>
        </w:rPr>
        <w:t>Server concept</w:t>
      </w:r>
      <w:bookmarkEnd w:id="7"/>
    </w:p>
    <w:p w14:paraId="7A41EA9C" w14:textId="2D80158D" w:rsidR="0003401C" w:rsidRPr="00094087" w:rsidRDefault="0003401C" w:rsidP="0003401C">
      <w:pPr>
        <w:pStyle w:val="szdcmsor2"/>
        <w:rPr>
          <w:lang w:val="en-US"/>
        </w:rPr>
      </w:pPr>
      <w:bookmarkStart w:id="8" w:name="_Toc192496583"/>
      <w:r w:rsidRPr="00094087">
        <w:rPr>
          <w:lang w:val="en-US"/>
        </w:rPr>
        <w:t>Client concept</w:t>
      </w:r>
      <w:bookmarkEnd w:id="8"/>
    </w:p>
    <w:p w14:paraId="642B773E" w14:textId="77777777" w:rsidR="00523C4B" w:rsidRPr="00094087" w:rsidRDefault="00523C4B" w:rsidP="00523C4B">
      <w:pPr>
        <w:pStyle w:val="szdcmsor2"/>
        <w:rPr>
          <w:noProof/>
          <w:lang w:val="en-US"/>
        </w:rPr>
      </w:pPr>
      <w:bookmarkStart w:id="9" w:name="_Toc192496584"/>
      <w:r w:rsidRPr="00094087">
        <w:rPr>
          <w:noProof/>
          <w:lang w:val="en-US"/>
        </w:rPr>
        <w:t xml:space="preserve">Testing and </w:t>
      </w:r>
      <w:r w:rsidRPr="00094087">
        <w:rPr>
          <w:noProof/>
          <w:lang w:val="en-US"/>
        </w:rPr>
        <w:t>Validation</w:t>
      </w:r>
      <w:bookmarkEnd w:id="9"/>
    </w:p>
    <w:p w14:paraId="3EC4555E" w14:textId="358E4A8D" w:rsidR="007B2964" w:rsidRPr="00094087" w:rsidRDefault="00523C4B" w:rsidP="00756280">
      <w:pPr>
        <w:pStyle w:val="szdcmsor2"/>
        <w:rPr>
          <w:noProof/>
          <w:lang w:val="en-US"/>
        </w:rPr>
      </w:pPr>
      <w:bookmarkStart w:id="10" w:name="_Toc192496585"/>
      <w:r w:rsidRPr="00094087">
        <w:rPr>
          <w:noProof/>
          <w:lang w:val="en-US"/>
        </w:rPr>
        <w:t>CI/CD</w:t>
      </w:r>
      <w:bookmarkEnd w:id="10"/>
    </w:p>
    <w:p w14:paraId="63AD0A11" w14:textId="0E218B69" w:rsidR="001D42A5" w:rsidRPr="00094087" w:rsidRDefault="003377A6" w:rsidP="001D42A5">
      <w:pPr>
        <w:pStyle w:val="szdcmsor1"/>
        <w:rPr>
          <w:noProof/>
          <w:lang w:val="en-US"/>
        </w:rPr>
      </w:pPr>
      <w:bookmarkStart w:id="11" w:name="_Toc192496586"/>
      <w:r w:rsidRPr="00094087">
        <w:rPr>
          <w:noProof/>
          <w:lang w:val="en-US"/>
        </w:rPr>
        <w:lastRenderedPageBreak/>
        <w:t>System architecutre</w:t>
      </w:r>
      <w:bookmarkEnd w:id="11"/>
    </w:p>
    <w:p w14:paraId="041AE9D7" w14:textId="055587A7" w:rsidR="00CD6AA9" w:rsidRPr="00094087" w:rsidRDefault="004A6D86" w:rsidP="00D77003">
      <w:pPr>
        <w:pStyle w:val="szdcmsor2"/>
        <w:rPr>
          <w:noProof/>
          <w:lang w:val="en-US"/>
        </w:rPr>
      </w:pPr>
      <w:bookmarkStart w:id="12" w:name="_Toc192496587"/>
      <w:r w:rsidRPr="000940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1F3777" wp14:editId="615B8256">
                <wp:simplePos x="0" y="0"/>
                <wp:positionH relativeFrom="column">
                  <wp:posOffset>-91440</wp:posOffset>
                </wp:positionH>
                <wp:positionV relativeFrom="paragraph">
                  <wp:posOffset>4303395</wp:posOffset>
                </wp:positionV>
                <wp:extent cx="5579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6360663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312559" w14:textId="4856E183" w:rsidR="004A6D86" w:rsidRPr="006A2EF6" w:rsidRDefault="004A6D86" w:rsidP="006A2EF6">
                            <w:pPr>
                              <w:pStyle w:val="szdbracm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F377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-7.2pt;margin-top:338.85pt;width:439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" stroked="f">
                <v:textbox style="mso-fit-shape-to-text:t" inset="0,0,0,0">
                  <w:txbxContent>
                    <w:p w14:paraId="20312559" w14:textId="4856E183" w:rsidR="004A6D86" w:rsidRPr="006A2EF6" w:rsidRDefault="004A6D86" w:rsidP="006A2EF6">
                      <w:pPr>
                        <w:pStyle w:val="szdbracm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81AA5" w:rsidRPr="00094087">
        <w:rPr>
          <w:noProof/>
          <w:lang w:val="en-US"/>
        </w:rPr>
        <w:t>Use-case</w:t>
      </w:r>
      <w:r w:rsidR="00D77003" w:rsidRPr="00094087">
        <w:rPr>
          <w:noProof/>
          <w:lang w:val="en-US"/>
        </w:rPr>
        <w:t xml:space="preserve"> diagram</w:t>
      </w:r>
      <w:bookmarkEnd w:id="12"/>
    </w:p>
    <w:p w14:paraId="2C5D2C3B" w14:textId="6E951D11" w:rsidR="002533F1" w:rsidRPr="00094087" w:rsidRDefault="00D77003" w:rsidP="004E77E6">
      <w:pPr>
        <w:pStyle w:val="szdcmsor2"/>
        <w:rPr>
          <w:noProof/>
          <w:lang w:val="en-US"/>
        </w:rPr>
      </w:pPr>
      <w:bookmarkStart w:id="13" w:name="_Toc192496588"/>
      <w:r w:rsidRPr="00094087">
        <w:rPr>
          <w:noProof/>
          <w:lang w:val="en-US"/>
        </w:rPr>
        <w:t>State machine diagram</w:t>
      </w:r>
      <w:bookmarkEnd w:id="13"/>
    </w:p>
    <w:p w14:paraId="02898477" w14:textId="03292ACA" w:rsidR="0097471C" w:rsidRPr="00094087" w:rsidRDefault="004E77E6" w:rsidP="001C51BA">
      <w:pPr>
        <w:pStyle w:val="szdcmsor2"/>
        <w:rPr>
          <w:noProof/>
          <w:lang w:val="en-US"/>
        </w:rPr>
      </w:pPr>
      <w:bookmarkStart w:id="14" w:name="_Toc192496589"/>
      <w:r w:rsidRPr="00094087">
        <w:rPr>
          <w:noProof/>
          <w:lang w:val="en-US"/>
        </w:rPr>
        <w:t>Class diagram</w:t>
      </w:r>
      <w:bookmarkEnd w:id="14"/>
    </w:p>
    <w:p w14:paraId="618708DC" w14:textId="4B0B845B" w:rsidR="00D947D3" w:rsidRPr="00094087" w:rsidRDefault="001C51BA" w:rsidP="00B3060F">
      <w:pPr>
        <w:pStyle w:val="szdcmsor2"/>
        <w:rPr>
          <w:rFonts w:cs="Times New Roman"/>
          <w:b w:val="0"/>
          <w:bCs/>
          <w:noProof/>
          <w:szCs w:val="24"/>
          <w:lang w:val="en-US"/>
        </w:rPr>
      </w:pPr>
      <w:bookmarkStart w:id="15" w:name="_Toc192496590"/>
      <w:r w:rsidRPr="00094087">
        <w:rPr>
          <w:noProof/>
          <w:lang w:val="en-US"/>
        </w:rPr>
        <w:t>Database Eentity Relation</w:t>
      </w:r>
      <w:bookmarkEnd w:id="15"/>
      <w:r w:rsidRPr="00094087">
        <w:rPr>
          <w:noProof/>
          <w:lang w:val="en-US"/>
        </w:rPr>
        <w:t xml:space="preserve"> </w:t>
      </w:r>
    </w:p>
    <w:p w14:paraId="1DAAD9E3" w14:textId="7F967021" w:rsidR="000E3CC1" w:rsidRPr="00094087" w:rsidRDefault="00B3060F" w:rsidP="00EE3346">
      <w:pPr>
        <w:pStyle w:val="szdcmsor1"/>
        <w:rPr>
          <w:noProof/>
          <w:lang w:val="en-US"/>
        </w:rPr>
      </w:pPr>
      <w:bookmarkStart w:id="16" w:name="_Toc192496591"/>
      <w:r w:rsidRPr="00094087">
        <w:rPr>
          <w:noProof/>
          <w:lang w:val="en-US"/>
        </w:rPr>
        <w:lastRenderedPageBreak/>
        <w:t>Technolog</w:t>
      </w:r>
      <w:r w:rsidR="00E8705C" w:rsidRPr="00094087">
        <w:rPr>
          <w:noProof/>
          <w:lang w:val="en-US"/>
        </w:rPr>
        <w:t>ical dependencies</w:t>
      </w:r>
      <w:bookmarkEnd w:id="16"/>
    </w:p>
    <w:p w14:paraId="10409027" w14:textId="4F41ECCC" w:rsidR="000E3CC1" w:rsidRPr="00094087" w:rsidRDefault="00230AB3" w:rsidP="00845811">
      <w:pPr>
        <w:pStyle w:val="szdcmsor2"/>
        <w:rPr>
          <w:noProof/>
          <w:lang w:val="en-US"/>
        </w:rPr>
      </w:pPr>
      <w:bookmarkStart w:id="17" w:name="_Toc192496592"/>
      <w:r w:rsidRPr="00094087">
        <w:rPr>
          <w:noProof/>
          <w:lang w:val="en-US"/>
        </w:rPr>
        <w:t>Development environments</w:t>
      </w:r>
      <w:bookmarkEnd w:id="17"/>
    </w:p>
    <w:p w14:paraId="1E405CF1" w14:textId="53D1FAD8" w:rsidR="00D90147" w:rsidRPr="00094087" w:rsidRDefault="00D90147" w:rsidP="00D90147">
      <w:pPr>
        <w:pStyle w:val="szdcmsor2"/>
        <w:rPr>
          <w:noProof/>
          <w:lang w:val="en-US"/>
        </w:rPr>
      </w:pPr>
      <w:bookmarkStart w:id="18" w:name="_Toc192496593"/>
      <w:r w:rsidRPr="00094087">
        <w:rPr>
          <w:noProof/>
          <w:lang w:val="en-US"/>
        </w:rPr>
        <w:t>Paradig</w:t>
      </w:r>
      <w:r w:rsidR="0060551E" w:rsidRPr="00094087">
        <w:rPr>
          <w:noProof/>
          <w:lang w:val="en-US"/>
        </w:rPr>
        <w:t>ms</w:t>
      </w:r>
      <w:bookmarkEnd w:id="18"/>
    </w:p>
    <w:p w14:paraId="032807B9" w14:textId="2A3F9C90" w:rsidR="0060551E" w:rsidRPr="00094087" w:rsidRDefault="0060551E" w:rsidP="0060551E">
      <w:pPr>
        <w:pStyle w:val="szdcmsor2"/>
        <w:rPr>
          <w:lang w:val="en-US"/>
        </w:rPr>
      </w:pPr>
      <w:bookmarkStart w:id="19" w:name="_Toc192496594"/>
      <w:r w:rsidRPr="00094087">
        <w:rPr>
          <w:lang w:val="en-US"/>
        </w:rPr>
        <w:t>Project management</w:t>
      </w:r>
      <w:bookmarkEnd w:id="19"/>
    </w:p>
    <w:p w14:paraId="582F594F" w14:textId="6DA4A8A3" w:rsidR="003D16A5" w:rsidRPr="00094087" w:rsidRDefault="003D16A5" w:rsidP="003D16A5">
      <w:pPr>
        <w:pStyle w:val="szdcmsor2"/>
        <w:rPr>
          <w:noProof/>
          <w:lang w:val="en-US"/>
        </w:rPr>
      </w:pPr>
      <w:bookmarkStart w:id="20" w:name="_Toc192496595"/>
      <w:r w:rsidRPr="00094087">
        <w:rPr>
          <w:noProof/>
          <w:lang w:val="en-US"/>
        </w:rPr>
        <w:t>Ve</w:t>
      </w:r>
      <w:r w:rsidR="0060551E" w:rsidRPr="00094087">
        <w:rPr>
          <w:noProof/>
          <w:lang w:val="en-US"/>
        </w:rPr>
        <w:t>rsion control</w:t>
      </w:r>
      <w:bookmarkEnd w:id="20"/>
    </w:p>
    <w:p w14:paraId="0EFDBDE9" w14:textId="5598AC00" w:rsidR="00D34ABC" w:rsidRPr="00094087" w:rsidRDefault="004B45B1" w:rsidP="00C8116F">
      <w:pPr>
        <w:pStyle w:val="szdfelsorols"/>
        <w:rPr>
          <w:noProof/>
          <w:lang w:val="en-US"/>
        </w:rPr>
      </w:pPr>
      <w:r w:rsidRPr="00094087">
        <w:rPr>
          <w:noProof/>
          <w:lang w:val="en-US"/>
        </w:rPr>
        <w:t xml:space="preserve">Git </w:t>
      </w:r>
      <w:r w:rsidR="003B5E4A" w:rsidRPr="00094087">
        <w:rPr>
          <w:noProof/>
          <w:lang w:val="en-US"/>
        </w:rPr>
        <w:t>Verzió</w:t>
      </w:r>
      <w:r w:rsidR="00D34ABC" w:rsidRPr="00094087">
        <w:rPr>
          <w:noProof/>
          <w:lang w:val="en-US"/>
        </w:rPr>
        <w:t>: 2.47.0</w:t>
      </w:r>
    </w:p>
    <w:p w14:paraId="007CBE47" w14:textId="38D4C0FE" w:rsidR="00D40AF3" w:rsidRPr="00094087" w:rsidRDefault="004B45B1" w:rsidP="00C8116F">
      <w:pPr>
        <w:pStyle w:val="szdfelsorols"/>
        <w:rPr>
          <w:noProof/>
          <w:lang w:val="en-US"/>
        </w:rPr>
      </w:pPr>
      <w:r w:rsidRPr="00094087">
        <w:rPr>
          <w:noProof/>
          <w:lang w:val="en-US"/>
        </w:rPr>
        <w:t xml:space="preserve">GitHub </w:t>
      </w:r>
      <w:r w:rsidR="00D40AF3" w:rsidRPr="00094087">
        <w:rPr>
          <w:noProof/>
          <w:lang w:val="en-US"/>
        </w:rPr>
        <w:t xml:space="preserve">Repository: </w:t>
      </w:r>
      <w:r w:rsidR="00316BCC" w:rsidRPr="00094087">
        <w:rPr>
          <w:noProof/>
          <w:lang w:val="en-US"/>
        </w:rPr>
        <w:t>https://github.com/</w:t>
      </w:r>
      <w:r w:rsidR="00E57457" w:rsidRPr="00094087">
        <w:rPr>
          <w:noProof/>
          <w:lang w:val="en-US"/>
        </w:rPr>
        <w:t>dormCheck.git.org</w:t>
      </w:r>
    </w:p>
    <w:p w14:paraId="02FDFC29" w14:textId="06FE05EF" w:rsidR="00845811" w:rsidRPr="00094087" w:rsidRDefault="00BE6388" w:rsidP="00845811">
      <w:pPr>
        <w:pStyle w:val="szdcmsor2"/>
        <w:rPr>
          <w:noProof/>
          <w:lang w:val="en-US"/>
        </w:rPr>
      </w:pPr>
      <w:bookmarkStart w:id="21" w:name="_Toc192496596"/>
      <w:r w:rsidRPr="00094087">
        <w:rPr>
          <w:noProof/>
          <w:lang w:val="en-US"/>
        </w:rPr>
        <w:t>P</w:t>
      </w:r>
      <w:r w:rsidR="00833145" w:rsidRPr="00094087">
        <w:rPr>
          <w:noProof/>
          <w:lang w:val="en-US"/>
        </w:rPr>
        <w:t>rogramming languages</w:t>
      </w:r>
      <w:bookmarkEnd w:id="21"/>
    </w:p>
    <w:p w14:paraId="2FD3AB89" w14:textId="1A128D56" w:rsidR="0078613B" w:rsidRPr="00094087" w:rsidRDefault="00CD1B2A" w:rsidP="0078613B">
      <w:pPr>
        <w:pStyle w:val="szdcmsor2"/>
        <w:rPr>
          <w:noProof/>
          <w:lang w:val="en-US"/>
        </w:rPr>
      </w:pPr>
      <w:bookmarkStart w:id="22" w:name="_Toc192496597"/>
      <w:r w:rsidRPr="00094087">
        <w:rPr>
          <w:noProof/>
          <w:lang w:val="en-US"/>
        </w:rPr>
        <w:t>Deployment environments</w:t>
      </w:r>
      <w:bookmarkEnd w:id="22"/>
    </w:p>
    <w:p w14:paraId="7C86309B" w14:textId="7B753C39" w:rsidR="00467E39" w:rsidRPr="00094087" w:rsidRDefault="00CD1B2A" w:rsidP="00467E39">
      <w:pPr>
        <w:pStyle w:val="szdcmsor2"/>
        <w:rPr>
          <w:noProof/>
          <w:lang w:val="en-US"/>
        </w:rPr>
      </w:pPr>
      <w:bookmarkStart w:id="23" w:name="_Toc192496598"/>
      <w:r w:rsidRPr="00094087">
        <w:rPr>
          <w:noProof/>
          <w:lang w:val="en-US"/>
        </w:rPr>
        <w:t>Other used software</w:t>
      </w:r>
      <w:bookmarkEnd w:id="23"/>
    </w:p>
    <w:p w14:paraId="7B909811" w14:textId="76FBBDFF" w:rsidR="00EE3346" w:rsidRPr="00094087" w:rsidRDefault="00871655" w:rsidP="00EE3346">
      <w:pPr>
        <w:pStyle w:val="szdcmsor1"/>
        <w:rPr>
          <w:noProof/>
          <w:lang w:val="en-US"/>
        </w:rPr>
      </w:pPr>
      <w:bookmarkStart w:id="24" w:name="_Toc192496599"/>
      <w:r w:rsidRPr="00094087">
        <w:rPr>
          <w:noProof/>
          <w:lang w:val="en-US"/>
        </w:rPr>
        <w:lastRenderedPageBreak/>
        <w:t>Milestones and user stories</w:t>
      </w:r>
      <w:bookmarkEnd w:id="24"/>
    </w:p>
    <w:p w14:paraId="29BA07B5" w14:textId="5B56F9FD" w:rsidR="007B08AB" w:rsidRPr="00094087" w:rsidRDefault="00621B31" w:rsidP="007B08AB">
      <w:pPr>
        <w:pStyle w:val="szdcmsor1"/>
        <w:rPr>
          <w:noProof/>
          <w:lang w:val="en-US"/>
        </w:rPr>
      </w:pPr>
      <w:bookmarkStart w:id="25" w:name="_Toc192496600"/>
      <w:r w:rsidRPr="00094087">
        <w:rPr>
          <w:noProof/>
          <w:lang w:val="en-US"/>
        </w:rPr>
        <w:lastRenderedPageBreak/>
        <w:t>Proje</w:t>
      </w:r>
      <w:r w:rsidR="00E50B22" w:rsidRPr="00094087">
        <w:rPr>
          <w:noProof/>
          <w:lang w:val="en-US"/>
        </w:rPr>
        <w:t>ct planning</w:t>
      </w:r>
      <w:bookmarkEnd w:id="25"/>
    </w:p>
    <w:p w14:paraId="0C0295AA" w14:textId="4E224547" w:rsidR="00E021AD" w:rsidRPr="00094087" w:rsidRDefault="00E021AD" w:rsidP="00E021AD">
      <w:pPr>
        <w:pStyle w:val="szdcmsor2"/>
        <w:rPr>
          <w:noProof/>
          <w:lang w:val="en-US"/>
        </w:rPr>
      </w:pPr>
      <w:bookmarkStart w:id="26" w:name="_Toc192496601"/>
      <w:r w:rsidRPr="00094087">
        <w:rPr>
          <w:noProof/>
          <w:lang w:val="en-US"/>
        </w:rPr>
        <w:t>Selecting the management modell</w:t>
      </w:r>
      <w:bookmarkEnd w:id="26"/>
    </w:p>
    <w:p w14:paraId="6F1D001B" w14:textId="2A3D6AC9" w:rsidR="00E8442E" w:rsidRPr="00094087" w:rsidRDefault="00E50B22" w:rsidP="000D6C40">
      <w:pPr>
        <w:pStyle w:val="szdcmsor2"/>
        <w:rPr>
          <w:noProof/>
          <w:lang w:val="en-US"/>
        </w:rPr>
      </w:pPr>
      <w:bookmarkStart w:id="27" w:name="_Toc192496602"/>
      <w:r w:rsidRPr="00094087">
        <w:rPr>
          <w:noProof/>
          <w:lang w:val="en-US"/>
        </w:rPr>
        <w:t>Risk assesment</w:t>
      </w:r>
      <w:bookmarkEnd w:id="27"/>
    </w:p>
    <w:p w14:paraId="5CF939FD" w14:textId="067BD1D1" w:rsidR="00417A8A" w:rsidRPr="00094087" w:rsidRDefault="000D6C40" w:rsidP="00764AA8">
      <w:pPr>
        <w:pStyle w:val="szdcmsor2"/>
        <w:rPr>
          <w:noProof/>
          <w:lang w:val="en-US"/>
        </w:rPr>
      </w:pPr>
      <w:bookmarkStart w:id="28" w:name="_Toc192496603"/>
      <w:r w:rsidRPr="00094087">
        <w:rPr>
          <w:noProof/>
          <w:lang w:val="en-US"/>
        </w:rPr>
        <w:t>Workload distribution</w:t>
      </w:r>
      <w:bookmarkEnd w:id="28"/>
    </w:p>
    <w:p w14:paraId="4B49F2C7" w14:textId="0C3A1032" w:rsidR="004D0FDD" w:rsidRPr="00094087" w:rsidRDefault="00764AA8" w:rsidP="00E021AD">
      <w:pPr>
        <w:pStyle w:val="szdcmsor2"/>
        <w:rPr>
          <w:noProof/>
          <w:lang w:val="en-US"/>
        </w:rPr>
      </w:pPr>
      <w:bookmarkStart w:id="29" w:name="_Toc192496604"/>
      <w:r w:rsidRPr="00094087">
        <w:rPr>
          <w:noProof/>
          <w:lang w:val="en-US"/>
        </w:rPr>
        <w:t>Project timeline</w:t>
      </w:r>
      <w:bookmarkEnd w:id="29"/>
    </w:p>
    <w:p w14:paraId="41EEFDF9" w14:textId="644381D4" w:rsidR="003B2768" w:rsidRPr="00094087" w:rsidRDefault="005C3A3C" w:rsidP="003B2768">
      <w:pPr>
        <w:pStyle w:val="szdcmsor2"/>
        <w:rPr>
          <w:noProof/>
          <w:lang w:val="en-US"/>
        </w:rPr>
      </w:pPr>
      <w:bookmarkStart w:id="30" w:name="_Toc192496605"/>
      <w:r w:rsidRPr="00094087">
        <w:rPr>
          <w:noProof/>
          <w:lang w:val="en-US"/>
        </w:rPr>
        <w:t>Test plan</w:t>
      </w:r>
      <w:bookmarkEnd w:id="30"/>
    </w:p>
    <w:p w14:paraId="77541355" w14:textId="3CD59491" w:rsidR="00BA1CA8" w:rsidRPr="00094087" w:rsidRDefault="008078F5" w:rsidP="00BA1CA8">
      <w:pPr>
        <w:pStyle w:val="szdcmsor2"/>
        <w:rPr>
          <w:noProof/>
          <w:lang w:val="en-US"/>
        </w:rPr>
      </w:pPr>
      <w:bookmarkStart w:id="31" w:name="_Toc192496606"/>
      <w:r w:rsidRPr="00094087">
        <w:rPr>
          <w:noProof/>
          <w:lang w:val="en-US"/>
        </w:rPr>
        <w:t>Project rollout and future support</w:t>
      </w:r>
      <w:bookmarkEnd w:id="31"/>
    </w:p>
    <w:p w14:paraId="38A1C80C" w14:textId="7613DEFF" w:rsidR="00112C97" w:rsidRPr="00094087" w:rsidRDefault="006C4146" w:rsidP="00C3323C">
      <w:pPr>
        <w:rPr>
          <w:noProof/>
          <w:lang w:val="en-US"/>
        </w:rPr>
      </w:pPr>
      <w:r w:rsidRPr="00094087">
        <w:rPr>
          <w:noProof/>
          <w:lang w:val="en-US"/>
        </w:rPr>
        <w:br w:type="page"/>
      </w:r>
    </w:p>
    <w:p w14:paraId="628FDA7D" w14:textId="3666B034" w:rsidR="00681B86" w:rsidRPr="00094087" w:rsidRDefault="0042297A" w:rsidP="000730E4">
      <w:pPr>
        <w:pStyle w:val="szdcmsorszmozatlan"/>
        <w:rPr>
          <w:noProof/>
          <w:lang w:val="en-US"/>
        </w:rPr>
      </w:pPr>
      <w:bookmarkStart w:id="32" w:name="_Toc192496607"/>
      <w:r w:rsidRPr="00094087">
        <w:rPr>
          <w:noProof/>
          <w:lang w:val="en-US"/>
        </w:rPr>
        <w:lastRenderedPageBreak/>
        <w:t>Table of figures</w:t>
      </w:r>
      <w:bookmarkEnd w:id="32"/>
    </w:p>
    <w:p w14:paraId="35635AED" w14:textId="7EEC2A9A" w:rsidR="00E85DD3" w:rsidRPr="00094087" w:rsidRDefault="009E55F3" w:rsidP="000431A8">
      <w:pPr>
        <w:pStyle w:val="szdszveg"/>
        <w:ind w:firstLine="0"/>
        <w:rPr>
          <w:b/>
          <w:bCs/>
          <w:noProof/>
          <w:lang w:val="en-US"/>
        </w:rPr>
      </w:pPr>
      <w:r w:rsidRPr="00094087">
        <w:rPr>
          <w:noProof/>
          <w:lang w:val="en-US"/>
        </w:rPr>
        <w:fldChar w:fldCharType="begin"/>
      </w:r>
      <w:r w:rsidRPr="00094087">
        <w:rPr>
          <w:noProof/>
          <w:lang w:val="en-US"/>
        </w:rPr>
        <w:instrText xml:space="preserve"> TOC \h \z \t "szd_ábracím" \c "ábra" </w:instrText>
      </w:r>
      <w:r w:rsidRPr="00094087">
        <w:rPr>
          <w:noProof/>
          <w:lang w:val="en-US"/>
        </w:rPr>
        <w:fldChar w:fldCharType="separate"/>
      </w:r>
      <w:r w:rsidR="00F165E4" w:rsidRPr="00094087">
        <w:rPr>
          <w:b/>
          <w:bCs/>
          <w:noProof/>
          <w:lang w:val="en-US"/>
        </w:rPr>
        <w:t>No table of figures entries found.</w:t>
      </w:r>
      <w:r w:rsidRPr="00094087">
        <w:rPr>
          <w:b/>
          <w:bCs/>
          <w:noProof/>
          <w:lang w:val="en-US"/>
        </w:rPr>
        <w:fldChar w:fldCharType="end"/>
      </w:r>
    </w:p>
    <w:p w14:paraId="25FE461B" w14:textId="54C08B28" w:rsidR="00E85DD3" w:rsidRPr="00094087" w:rsidRDefault="00521590" w:rsidP="00CB00F4">
      <w:pPr>
        <w:pStyle w:val="szdcmsorszmozatlan"/>
        <w:rPr>
          <w:noProof/>
          <w:lang w:val="en-US"/>
        </w:rPr>
      </w:pPr>
      <w:bookmarkStart w:id="33" w:name="_Toc192496608"/>
      <w:r w:rsidRPr="00094087">
        <w:rPr>
          <w:noProof/>
          <w:lang w:val="en-US"/>
        </w:rPr>
        <w:lastRenderedPageBreak/>
        <w:t>Attachments</w:t>
      </w:r>
      <w:bookmarkEnd w:id="33"/>
    </w:p>
    <w:p w14:paraId="6ED70E82" w14:textId="06996200" w:rsidR="002D35FE" w:rsidRPr="00094087" w:rsidRDefault="000E65F8" w:rsidP="00B35ADD">
      <w:pPr>
        <w:pStyle w:val="szdfelsorolsszm"/>
        <w:rPr>
          <w:noProof/>
          <w:lang w:val="en-US"/>
        </w:rPr>
      </w:pPr>
      <w:r w:rsidRPr="00094087">
        <w:rPr>
          <w:noProof/>
          <w:lang w:val="en-US"/>
        </w:rPr>
        <w:t>01_</w:t>
      </w:r>
    </w:p>
    <w:sectPr w:rsidR="002D35FE" w:rsidRPr="00094087" w:rsidSect="004456DB">
      <w:footerReference w:type="default" r:id="rId12"/>
      <w:footerReference w:type="first" r:id="rId13"/>
      <w:pgSz w:w="11906" w:h="16838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C77DD" w14:textId="77777777" w:rsidR="005A1ADA" w:rsidRDefault="005A1ADA" w:rsidP="00402F50">
      <w:r>
        <w:separator/>
      </w:r>
    </w:p>
  </w:endnote>
  <w:endnote w:type="continuationSeparator" w:id="0">
    <w:p w14:paraId="6FF0997D" w14:textId="77777777" w:rsidR="005A1ADA" w:rsidRDefault="005A1ADA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5CE7" w14:textId="63ECB42F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79B69" w14:textId="77777777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982DD" w14:textId="77777777" w:rsidR="005A1ADA" w:rsidRDefault="005A1ADA" w:rsidP="00402F50">
      <w:r>
        <w:separator/>
      </w:r>
    </w:p>
  </w:footnote>
  <w:footnote w:type="continuationSeparator" w:id="0">
    <w:p w14:paraId="6EBFDC0B" w14:textId="77777777" w:rsidR="005A1ADA" w:rsidRDefault="005A1ADA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6694"/>
    <w:multiLevelType w:val="hybridMultilevel"/>
    <w:tmpl w:val="163EA5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BBA1397"/>
    <w:multiLevelType w:val="multilevel"/>
    <w:tmpl w:val="778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39DD"/>
    <w:multiLevelType w:val="hybridMultilevel"/>
    <w:tmpl w:val="47CCF412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4FE1671"/>
    <w:multiLevelType w:val="hybridMultilevel"/>
    <w:tmpl w:val="54E8E40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D34F8"/>
    <w:multiLevelType w:val="multilevel"/>
    <w:tmpl w:val="758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761A0"/>
    <w:multiLevelType w:val="hybridMultilevel"/>
    <w:tmpl w:val="0E96082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A971D03"/>
    <w:multiLevelType w:val="multilevel"/>
    <w:tmpl w:val="716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40014"/>
    <w:multiLevelType w:val="multilevel"/>
    <w:tmpl w:val="64A693C8"/>
    <w:lvl w:ilvl="0">
      <w:start w:val="1"/>
      <w:numFmt w:val="decimal"/>
      <w:pStyle w:val="szdcmsor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53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10" w15:restartNumberingAfterBreak="0">
    <w:nsid w:val="2F0E61B4"/>
    <w:multiLevelType w:val="multilevel"/>
    <w:tmpl w:val="07B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710BE"/>
    <w:multiLevelType w:val="hybridMultilevel"/>
    <w:tmpl w:val="A10613B0"/>
    <w:lvl w:ilvl="0" w:tplc="7BA62B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C1EE1"/>
    <w:multiLevelType w:val="hybridMultilevel"/>
    <w:tmpl w:val="9C7E20A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D53528D"/>
    <w:multiLevelType w:val="hybridMultilevel"/>
    <w:tmpl w:val="525AA5D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967F5"/>
    <w:multiLevelType w:val="hybridMultilevel"/>
    <w:tmpl w:val="D316B106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D6E3CB5"/>
    <w:multiLevelType w:val="hybridMultilevel"/>
    <w:tmpl w:val="5AD2A66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5B285E6C"/>
    <w:multiLevelType w:val="multilevel"/>
    <w:tmpl w:val="969C70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36" w:hanging="1800"/>
      </w:pPr>
      <w:rPr>
        <w:rFonts w:hint="default"/>
      </w:rPr>
    </w:lvl>
  </w:abstractNum>
  <w:abstractNum w:abstractNumId="20" w15:restartNumberingAfterBreak="0">
    <w:nsid w:val="5D9E4D8C"/>
    <w:multiLevelType w:val="hybridMultilevel"/>
    <w:tmpl w:val="62E8DD70"/>
    <w:lvl w:ilvl="0" w:tplc="7AFA6454">
      <w:start w:val="2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6093451B"/>
    <w:multiLevelType w:val="hybridMultilevel"/>
    <w:tmpl w:val="C8F4C10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73A84553"/>
    <w:multiLevelType w:val="multilevel"/>
    <w:tmpl w:val="969C70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36" w:hanging="1800"/>
      </w:pPr>
      <w:rPr>
        <w:rFonts w:hint="default"/>
      </w:rPr>
    </w:lvl>
  </w:abstractNum>
  <w:abstractNum w:abstractNumId="23" w15:restartNumberingAfterBreak="0">
    <w:nsid w:val="763113A6"/>
    <w:multiLevelType w:val="hybridMultilevel"/>
    <w:tmpl w:val="41F498D2"/>
    <w:lvl w:ilvl="0" w:tplc="14F698EC">
      <w:start w:val="1"/>
      <w:numFmt w:val="decimal"/>
      <w:lvlText w:val="(%1.)"/>
      <w:lvlJc w:val="left"/>
      <w:pPr>
        <w:ind w:left="802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77BC34D6"/>
    <w:multiLevelType w:val="hybridMultilevel"/>
    <w:tmpl w:val="7F403E5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7D422D66"/>
    <w:multiLevelType w:val="multilevel"/>
    <w:tmpl w:val="97C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059455">
    <w:abstractNumId w:val="13"/>
  </w:num>
  <w:num w:numId="2" w16cid:durableId="515316338">
    <w:abstractNumId w:val="16"/>
  </w:num>
  <w:num w:numId="3" w16cid:durableId="735736523">
    <w:abstractNumId w:val="9"/>
  </w:num>
  <w:num w:numId="4" w16cid:durableId="408037616">
    <w:abstractNumId w:val="13"/>
  </w:num>
  <w:num w:numId="5" w16cid:durableId="714625817">
    <w:abstractNumId w:val="15"/>
  </w:num>
  <w:num w:numId="6" w16cid:durableId="384958476">
    <w:abstractNumId w:val="13"/>
    <w:lvlOverride w:ilvl="0">
      <w:startOverride w:val="1"/>
    </w:lvlOverride>
  </w:num>
  <w:num w:numId="7" w16cid:durableId="1400714213">
    <w:abstractNumId w:val="4"/>
  </w:num>
  <w:num w:numId="8" w16cid:durableId="1304042958">
    <w:abstractNumId w:val="4"/>
    <w:lvlOverride w:ilvl="0">
      <w:startOverride w:val="1"/>
    </w:lvlOverride>
  </w:num>
  <w:num w:numId="9" w16cid:durableId="116028822">
    <w:abstractNumId w:val="13"/>
    <w:lvlOverride w:ilvl="0">
      <w:startOverride w:val="1"/>
    </w:lvlOverride>
  </w:num>
  <w:num w:numId="10" w16cid:durableId="326129256">
    <w:abstractNumId w:val="16"/>
    <w:lvlOverride w:ilvl="0">
      <w:startOverride w:val="1"/>
    </w:lvlOverride>
  </w:num>
  <w:num w:numId="11" w16cid:durableId="412246421">
    <w:abstractNumId w:val="16"/>
    <w:lvlOverride w:ilvl="0">
      <w:startOverride w:val="1"/>
    </w:lvlOverride>
  </w:num>
  <w:num w:numId="12" w16cid:durableId="1610241537">
    <w:abstractNumId w:val="16"/>
    <w:lvlOverride w:ilvl="0">
      <w:startOverride w:val="1"/>
    </w:lvlOverride>
  </w:num>
  <w:num w:numId="13" w16cid:durableId="849956144">
    <w:abstractNumId w:val="16"/>
  </w:num>
  <w:num w:numId="14" w16cid:durableId="677922739">
    <w:abstractNumId w:val="16"/>
    <w:lvlOverride w:ilvl="0">
      <w:startOverride w:val="1"/>
    </w:lvlOverride>
  </w:num>
  <w:num w:numId="15" w16cid:durableId="249200229">
    <w:abstractNumId w:val="7"/>
  </w:num>
  <w:num w:numId="16" w16cid:durableId="693044950">
    <w:abstractNumId w:val="0"/>
  </w:num>
  <w:num w:numId="17" w16cid:durableId="1326937485">
    <w:abstractNumId w:val="24"/>
  </w:num>
  <w:num w:numId="18" w16cid:durableId="1982344548">
    <w:abstractNumId w:val="23"/>
  </w:num>
  <w:num w:numId="19" w16cid:durableId="220604199">
    <w:abstractNumId w:val="20"/>
  </w:num>
  <w:num w:numId="20" w16cid:durableId="478619310">
    <w:abstractNumId w:val="22"/>
  </w:num>
  <w:num w:numId="21" w16cid:durableId="449327888">
    <w:abstractNumId w:val="19"/>
  </w:num>
  <w:num w:numId="22" w16cid:durableId="1834103679">
    <w:abstractNumId w:val="11"/>
  </w:num>
  <w:num w:numId="23" w16cid:durableId="416903426">
    <w:abstractNumId w:val="25"/>
  </w:num>
  <w:num w:numId="24" w16cid:durableId="1784767338">
    <w:abstractNumId w:val="8"/>
  </w:num>
  <w:num w:numId="25" w16cid:durableId="1380863424">
    <w:abstractNumId w:val="1"/>
  </w:num>
  <w:num w:numId="26" w16cid:durableId="1689676107">
    <w:abstractNumId w:val="5"/>
  </w:num>
  <w:num w:numId="27" w16cid:durableId="1429815355">
    <w:abstractNumId w:val="10"/>
  </w:num>
  <w:num w:numId="28" w16cid:durableId="582229592">
    <w:abstractNumId w:val="17"/>
  </w:num>
  <w:num w:numId="29" w16cid:durableId="1367676457">
    <w:abstractNumId w:val="18"/>
  </w:num>
  <w:num w:numId="30" w16cid:durableId="234316038">
    <w:abstractNumId w:val="21"/>
  </w:num>
  <w:num w:numId="31" w16cid:durableId="689724138">
    <w:abstractNumId w:val="6"/>
  </w:num>
  <w:num w:numId="32" w16cid:durableId="1279987063">
    <w:abstractNumId w:val="12"/>
  </w:num>
  <w:num w:numId="33" w16cid:durableId="499733302">
    <w:abstractNumId w:val="2"/>
  </w:num>
  <w:num w:numId="34" w16cid:durableId="2125540651">
    <w:abstractNumId w:val="3"/>
  </w:num>
  <w:num w:numId="35" w16cid:durableId="16909062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01953"/>
    <w:rsid w:val="00002E96"/>
    <w:rsid w:val="000075E5"/>
    <w:rsid w:val="00011499"/>
    <w:rsid w:val="00011BDE"/>
    <w:rsid w:val="00012362"/>
    <w:rsid w:val="0001538C"/>
    <w:rsid w:val="000205C9"/>
    <w:rsid w:val="00022C58"/>
    <w:rsid w:val="000236E5"/>
    <w:rsid w:val="000251A5"/>
    <w:rsid w:val="0002559B"/>
    <w:rsid w:val="00026C01"/>
    <w:rsid w:val="0002714E"/>
    <w:rsid w:val="0002753E"/>
    <w:rsid w:val="0003142F"/>
    <w:rsid w:val="00032C0B"/>
    <w:rsid w:val="0003401C"/>
    <w:rsid w:val="00034F22"/>
    <w:rsid w:val="00036055"/>
    <w:rsid w:val="000361DC"/>
    <w:rsid w:val="00041674"/>
    <w:rsid w:val="00042748"/>
    <w:rsid w:val="000431A8"/>
    <w:rsid w:val="000432E6"/>
    <w:rsid w:val="00050FD3"/>
    <w:rsid w:val="0005105F"/>
    <w:rsid w:val="00051FFB"/>
    <w:rsid w:val="00052D99"/>
    <w:rsid w:val="00054A69"/>
    <w:rsid w:val="00055BBF"/>
    <w:rsid w:val="00056866"/>
    <w:rsid w:val="00056B33"/>
    <w:rsid w:val="00056DF2"/>
    <w:rsid w:val="00060AB5"/>
    <w:rsid w:val="000615C3"/>
    <w:rsid w:val="000629F3"/>
    <w:rsid w:val="00062EB4"/>
    <w:rsid w:val="000638B8"/>
    <w:rsid w:val="00066B87"/>
    <w:rsid w:val="00070EBB"/>
    <w:rsid w:val="0007105C"/>
    <w:rsid w:val="000730E4"/>
    <w:rsid w:val="0007403A"/>
    <w:rsid w:val="000751B1"/>
    <w:rsid w:val="000752D8"/>
    <w:rsid w:val="00075CF4"/>
    <w:rsid w:val="00076A19"/>
    <w:rsid w:val="00081A19"/>
    <w:rsid w:val="00082E6F"/>
    <w:rsid w:val="00083CA1"/>
    <w:rsid w:val="00085FFD"/>
    <w:rsid w:val="00086913"/>
    <w:rsid w:val="00090F1B"/>
    <w:rsid w:val="0009199A"/>
    <w:rsid w:val="000929F2"/>
    <w:rsid w:val="00093AB3"/>
    <w:rsid w:val="00093DEB"/>
    <w:rsid w:val="00094087"/>
    <w:rsid w:val="00094672"/>
    <w:rsid w:val="00095250"/>
    <w:rsid w:val="00096B79"/>
    <w:rsid w:val="000A13A3"/>
    <w:rsid w:val="000A3EA5"/>
    <w:rsid w:val="000A4190"/>
    <w:rsid w:val="000A4469"/>
    <w:rsid w:val="000A4E1F"/>
    <w:rsid w:val="000B0B49"/>
    <w:rsid w:val="000B1043"/>
    <w:rsid w:val="000B1F76"/>
    <w:rsid w:val="000B436F"/>
    <w:rsid w:val="000B4496"/>
    <w:rsid w:val="000B54A5"/>
    <w:rsid w:val="000B55AA"/>
    <w:rsid w:val="000B59BE"/>
    <w:rsid w:val="000B5CA2"/>
    <w:rsid w:val="000B60D9"/>
    <w:rsid w:val="000B659A"/>
    <w:rsid w:val="000B73DA"/>
    <w:rsid w:val="000C11BD"/>
    <w:rsid w:val="000C3B8E"/>
    <w:rsid w:val="000C5F6C"/>
    <w:rsid w:val="000C7BCF"/>
    <w:rsid w:val="000D2462"/>
    <w:rsid w:val="000D6C40"/>
    <w:rsid w:val="000D7555"/>
    <w:rsid w:val="000E0E08"/>
    <w:rsid w:val="000E1B25"/>
    <w:rsid w:val="000E3CC1"/>
    <w:rsid w:val="000E4040"/>
    <w:rsid w:val="000E45C3"/>
    <w:rsid w:val="000E56DB"/>
    <w:rsid w:val="000E65F8"/>
    <w:rsid w:val="000F008D"/>
    <w:rsid w:val="000F089E"/>
    <w:rsid w:val="000F512F"/>
    <w:rsid w:val="0010025D"/>
    <w:rsid w:val="001021D0"/>
    <w:rsid w:val="0010332B"/>
    <w:rsid w:val="00112C97"/>
    <w:rsid w:val="0011317F"/>
    <w:rsid w:val="00113495"/>
    <w:rsid w:val="00113536"/>
    <w:rsid w:val="001135AD"/>
    <w:rsid w:val="001235A6"/>
    <w:rsid w:val="00123750"/>
    <w:rsid w:val="00124DA3"/>
    <w:rsid w:val="00130561"/>
    <w:rsid w:val="00130CB1"/>
    <w:rsid w:val="00130D5E"/>
    <w:rsid w:val="00135507"/>
    <w:rsid w:val="00136E10"/>
    <w:rsid w:val="00136FB2"/>
    <w:rsid w:val="001370C5"/>
    <w:rsid w:val="00140362"/>
    <w:rsid w:val="00144183"/>
    <w:rsid w:val="00147780"/>
    <w:rsid w:val="0014778F"/>
    <w:rsid w:val="0015416D"/>
    <w:rsid w:val="00154C25"/>
    <w:rsid w:val="00155503"/>
    <w:rsid w:val="0015594F"/>
    <w:rsid w:val="00157AD7"/>
    <w:rsid w:val="001756C1"/>
    <w:rsid w:val="001768EC"/>
    <w:rsid w:val="0017747A"/>
    <w:rsid w:val="00177667"/>
    <w:rsid w:val="001800B8"/>
    <w:rsid w:val="001812BB"/>
    <w:rsid w:val="00182EC8"/>
    <w:rsid w:val="00183FE1"/>
    <w:rsid w:val="001850E7"/>
    <w:rsid w:val="00186009"/>
    <w:rsid w:val="00187A34"/>
    <w:rsid w:val="0019222D"/>
    <w:rsid w:val="0019425C"/>
    <w:rsid w:val="00194C1C"/>
    <w:rsid w:val="00196595"/>
    <w:rsid w:val="001A13C7"/>
    <w:rsid w:val="001A53E3"/>
    <w:rsid w:val="001B071A"/>
    <w:rsid w:val="001B0A6F"/>
    <w:rsid w:val="001B198E"/>
    <w:rsid w:val="001B228C"/>
    <w:rsid w:val="001B297B"/>
    <w:rsid w:val="001B7E3D"/>
    <w:rsid w:val="001C4188"/>
    <w:rsid w:val="001C463A"/>
    <w:rsid w:val="001C51BA"/>
    <w:rsid w:val="001C6720"/>
    <w:rsid w:val="001C73E8"/>
    <w:rsid w:val="001C7F5D"/>
    <w:rsid w:val="001D01DE"/>
    <w:rsid w:val="001D42A5"/>
    <w:rsid w:val="001D4BFC"/>
    <w:rsid w:val="001D56CE"/>
    <w:rsid w:val="001D6B68"/>
    <w:rsid w:val="001E3784"/>
    <w:rsid w:val="001E3AFC"/>
    <w:rsid w:val="001E4ECB"/>
    <w:rsid w:val="001E4ED2"/>
    <w:rsid w:val="001E5C38"/>
    <w:rsid w:val="001E78EB"/>
    <w:rsid w:val="001F04BB"/>
    <w:rsid w:val="001F3A65"/>
    <w:rsid w:val="001F50A6"/>
    <w:rsid w:val="00202C6E"/>
    <w:rsid w:val="00203A33"/>
    <w:rsid w:val="00204488"/>
    <w:rsid w:val="00205598"/>
    <w:rsid w:val="002055BE"/>
    <w:rsid w:val="00206EDF"/>
    <w:rsid w:val="0021040A"/>
    <w:rsid w:val="002104E8"/>
    <w:rsid w:val="002135E8"/>
    <w:rsid w:val="00213AC7"/>
    <w:rsid w:val="00214E2C"/>
    <w:rsid w:val="0021791C"/>
    <w:rsid w:val="002205E5"/>
    <w:rsid w:val="0022180F"/>
    <w:rsid w:val="00224603"/>
    <w:rsid w:val="0022549B"/>
    <w:rsid w:val="00226C92"/>
    <w:rsid w:val="00230AB3"/>
    <w:rsid w:val="00232F9B"/>
    <w:rsid w:val="002335C3"/>
    <w:rsid w:val="002357A6"/>
    <w:rsid w:val="0023770D"/>
    <w:rsid w:val="00237D13"/>
    <w:rsid w:val="002428F1"/>
    <w:rsid w:val="00242950"/>
    <w:rsid w:val="00242EB8"/>
    <w:rsid w:val="002472C7"/>
    <w:rsid w:val="002474DB"/>
    <w:rsid w:val="00247647"/>
    <w:rsid w:val="00247FD7"/>
    <w:rsid w:val="00250B5B"/>
    <w:rsid w:val="002518F2"/>
    <w:rsid w:val="002528E6"/>
    <w:rsid w:val="002533F1"/>
    <w:rsid w:val="00255E89"/>
    <w:rsid w:val="00260028"/>
    <w:rsid w:val="002632B5"/>
    <w:rsid w:val="0026366F"/>
    <w:rsid w:val="002670F2"/>
    <w:rsid w:val="00267D3B"/>
    <w:rsid w:val="00270C02"/>
    <w:rsid w:val="00275310"/>
    <w:rsid w:val="0027713D"/>
    <w:rsid w:val="00280AE1"/>
    <w:rsid w:val="00291241"/>
    <w:rsid w:val="00291B01"/>
    <w:rsid w:val="00293DF9"/>
    <w:rsid w:val="002940AD"/>
    <w:rsid w:val="00296B10"/>
    <w:rsid w:val="002A3041"/>
    <w:rsid w:val="002A5049"/>
    <w:rsid w:val="002A72E1"/>
    <w:rsid w:val="002A7812"/>
    <w:rsid w:val="002B2134"/>
    <w:rsid w:val="002B5660"/>
    <w:rsid w:val="002B5A86"/>
    <w:rsid w:val="002B5EF4"/>
    <w:rsid w:val="002B74EA"/>
    <w:rsid w:val="002C0F10"/>
    <w:rsid w:val="002C2CAA"/>
    <w:rsid w:val="002C627B"/>
    <w:rsid w:val="002C6543"/>
    <w:rsid w:val="002C744A"/>
    <w:rsid w:val="002D0A73"/>
    <w:rsid w:val="002D1928"/>
    <w:rsid w:val="002D35FE"/>
    <w:rsid w:val="002D5998"/>
    <w:rsid w:val="002D6F6F"/>
    <w:rsid w:val="002E35EC"/>
    <w:rsid w:val="002E5B53"/>
    <w:rsid w:val="002E5E46"/>
    <w:rsid w:val="002E697E"/>
    <w:rsid w:val="002E7073"/>
    <w:rsid w:val="002F128D"/>
    <w:rsid w:val="002F2CCC"/>
    <w:rsid w:val="002F4136"/>
    <w:rsid w:val="002F564B"/>
    <w:rsid w:val="002F608B"/>
    <w:rsid w:val="00303042"/>
    <w:rsid w:val="00303B2A"/>
    <w:rsid w:val="00306710"/>
    <w:rsid w:val="0031077E"/>
    <w:rsid w:val="00312D57"/>
    <w:rsid w:val="0031358B"/>
    <w:rsid w:val="003156EC"/>
    <w:rsid w:val="00316151"/>
    <w:rsid w:val="00316BCC"/>
    <w:rsid w:val="00316E7F"/>
    <w:rsid w:val="00320CDA"/>
    <w:rsid w:val="00321128"/>
    <w:rsid w:val="003220E6"/>
    <w:rsid w:val="0032240D"/>
    <w:rsid w:val="00322B0F"/>
    <w:rsid w:val="00322B3E"/>
    <w:rsid w:val="00322BB7"/>
    <w:rsid w:val="0032423C"/>
    <w:rsid w:val="003268CA"/>
    <w:rsid w:val="0032766A"/>
    <w:rsid w:val="003313B4"/>
    <w:rsid w:val="00333609"/>
    <w:rsid w:val="00335004"/>
    <w:rsid w:val="003377A6"/>
    <w:rsid w:val="0033795B"/>
    <w:rsid w:val="00342751"/>
    <w:rsid w:val="0034305B"/>
    <w:rsid w:val="0034779C"/>
    <w:rsid w:val="003477C4"/>
    <w:rsid w:val="0035149A"/>
    <w:rsid w:val="00351B80"/>
    <w:rsid w:val="00352069"/>
    <w:rsid w:val="003533FC"/>
    <w:rsid w:val="00353B3A"/>
    <w:rsid w:val="00356221"/>
    <w:rsid w:val="00356BD3"/>
    <w:rsid w:val="00357D0D"/>
    <w:rsid w:val="00361A05"/>
    <w:rsid w:val="00361E98"/>
    <w:rsid w:val="00365F0F"/>
    <w:rsid w:val="00376270"/>
    <w:rsid w:val="0037674D"/>
    <w:rsid w:val="00382731"/>
    <w:rsid w:val="00383B31"/>
    <w:rsid w:val="003847EE"/>
    <w:rsid w:val="00386CDE"/>
    <w:rsid w:val="0038739D"/>
    <w:rsid w:val="00394139"/>
    <w:rsid w:val="00396DFE"/>
    <w:rsid w:val="0039752D"/>
    <w:rsid w:val="003A081E"/>
    <w:rsid w:val="003A0D2F"/>
    <w:rsid w:val="003A2390"/>
    <w:rsid w:val="003A243D"/>
    <w:rsid w:val="003A4C07"/>
    <w:rsid w:val="003A6302"/>
    <w:rsid w:val="003B02A3"/>
    <w:rsid w:val="003B125B"/>
    <w:rsid w:val="003B1866"/>
    <w:rsid w:val="003B2768"/>
    <w:rsid w:val="003B2781"/>
    <w:rsid w:val="003B34D1"/>
    <w:rsid w:val="003B373E"/>
    <w:rsid w:val="003B4BD6"/>
    <w:rsid w:val="003B5B60"/>
    <w:rsid w:val="003B5E4A"/>
    <w:rsid w:val="003B662B"/>
    <w:rsid w:val="003C07C7"/>
    <w:rsid w:val="003C13B1"/>
    <w:rsid w:val="003C2E19"/>
    <w:rsid w:val="003C4256"/>
    <w:rsid w:val="003C6216"/>
    <w:rsid w:val="003D0D66"/>
    <w:rsid w:val="003D1115"/>
    <w:rsid w:val="003D16A5"/>
    <w:rsid w:val="003D326E"/>
    <w:rsid w:val="003D6E2D"/>
    <w:rsid w:val="003D74E4"/>
    <w:rsid w:val="003E4717"/>
    <w:rsid w:val="003E4D8D"/>
    <w:rsid w:val="003E5A96"/>
    <w:rsid w:val="003E71B4"/>
    <w:rsid w:val="003F420B"/>
    <w:rsid w:val="003F485D"/>
    <w:rsid w:val="003F4FEC"/>
    <w:rsid w:val="0040003B"/>
    <w:rsid w:val="00400A89"/>
    <w:rsid w:val="0040218F"/>
    <w:rsid w:val="00402642"/>
    <w:rsid w:val="00402F50"/>
    <w:rsid w:val="00404E0E"/>
    <w:rsid w:val="0040592F"/>
    <w:rsid w:val="00405EB7"/>
    <w:rsid w:val="0040660C"/>
    <w:rsid w:val="00406DB6"/>
    <w:rsid w:val="00407E48"/>
    <w:rsid w:val="004106F9"/>
    <w:rsid w:val="0041123A"/>
    <w:rsid w:val="004116B9"/>
    <w:rsid w:val="00411E89"/>
    <w:rsid w:val="0041219E"/>
    <w:rsid w:val="00413C42"/>
    <w:rsid w:val="00416EB4"/>
    <w:rsid w:val="00417A8A"/>
    <w:rsid w:val="00417BDD"/>
    <w:rsid w:val="00417FD5"/>
    <w:rsid w:val="004205F5"/>
    <w:rsid w:val="00422560"/>
    <w:rsid w:val="0042297A"/>
    <w:rsid w:val="00422E1B"/>
    <w:rsid w:val="0042541B"/>
    <w:rsid w:val="004266DD"/>
    <w:rsid w:val="00441403"/>
    <w:rsid w:val="00441E50"/>
    <w:rsid w:val="00441F37"/>
    <w:rsid w:val="00443C2C"/>
    <w:rsid w:val="00444160"/>
    <w:rsid w:val="00445430"/>
    <w:rsid w:val="004456DB"/>
    <w:rsid w:val="00445A1E"/>
    <w:rsid w:val="00445F9B"/>
    <w:rsid w:val="004475F5"/>
    <w:rsid w:val="004512A4"/>
    <w:rsid w:val="00452AB6"/>
    <w:rsid w:val="004553A3"/>
    <w:rsid w:val="00456768"/>
    <w:rsid w:val="00457D3B"/>
    <w:rsid w:val="00467A2A"/>
    <w:rsid w:val="00467E39"/>
    <w:rsid w:val="00470BB3"/>
    <w:rsid w:val="00470EF8"/>
    <w:rsid w:val="00472368"/>
    <w:rsid w:val="00473888"/>
    <w:rsid w:val="00475513"/>
    <w:rsid w:val="00475869"/>
    <w:rsid w:val="00475AEB"/>
    <w:rsid w:val="00476425"/>
    <w:rsid w:val="00476C34"/>
    <w:rsid w:val="00481022"/>
    <w:rsid w:val="00481939"/>
    <w:rsid w:val="00481C13"/>
    <w:rsid w:val="0048293F"/>
    <w:rsid w:val="00483D82"/>
    <w:rsid w:val="00484345"/>
    <w:rsid w:val="004854B1"/>
    <w:rsid w:val="00485D0F"/>
    <w:rsid w:val="00487558"/>
    <w:rsid w:val="004914CD"/>
    <w:rsid w:val="00492679"/>
    <w:rsid w:val="00492FC9"/>
    <w:rsid w:val="0049354B"/>
    <w:rsid w:val="004939D4"/>
    <w:rsid w:val="00494EA7"/>
    <w:rsid w:val="004960DD"/>
    <w:rsid w:val="00496B01"/>
    <w:rsid w:val="004A03BB"/>
    <w:rsid w:val="004A388A"/>
    <w:rsid w:val="004A6D86"/>
    <w:rsid w:val="004B0EB0"/>
    <w:rsid w:val="004B30FF"/>
    <w:rsid w:val="004B45B1"/>
    <w:rsid w:val="004B68D1"/>
    <w:rsid w:val="004C0A92"/>
    <w:rsid w:val="004C3893"/>
    <w:rsid w:val="004C61F5"/>
    <w:rsid w:val="004C7BE7"/>
    <w:rsid w:val="004D0FDD"/>
    <w:rsid w:val="004D1A8E"/>
    <w:rsid w:val="004D2451"/>
    <w:rsid w:val="004D5CBE"/>
    <w:rsid w:val="004D6637"/>
    <w:rsid w:val="004D665E"/>
    <w:rsid w:val="004D6988"/>
    <w:rsid w:val="004E06F9"/>
    <w:rsid w:val="004E1EE5"/>
    <w:rsid w:val="004E247D"/>
    <w:rsid w:val="004E503A"/>
    <w:rsid w:val="004E57AC"/>
    <w:rsid w:val="004E5FBA"/>
    <w:rsid w:val="004E6127"/>
    <w:rsid w:val="004E77E6"/>
    <w:rsid w:val="004F013E"/>
    <w:rsid w:val="004F30EE"/>
    <w:rsid w:val="004F3BE5"/>
    <w:rsid w:val="004F54C2"/>
    <w:rsid w:val="004F61A7"/>
    <w:rsid w:val="004F66D2"/>
    <w:rsid w:val="00502FA9"/>
    <w:rsid w:val="00505767"/>
    <w:rsid w:val="0050715A"/>
    <w:rsid w:val="00507543"/>
    <w:rsid w:val="00507981"/>
    <w:rsid w:val="005118F2"/>
    <w:rsid w:val="005148DB"/>
    <w:rsid w:val="005177CD"/>
    <w:rsid w:val="00521590"/>
    <w:rsid w:val="00521A27"/>
    <w:rsid w:val="00522274"/>
    <w:rsid w:val="0052385D"/>
    <w:rsid w:val="00523880"/>
    <w:rsid w:val="00523C4B"/>
    <w:rsid w:val="00525912"/>
    <w:rsid w:val="00525AC4"/>
    <w:rsid w:val="005276F1"/>
    <w:rsid w:val="00530CFF"/>
    <w:rsid w:val="00533EAC"/>
    <w:rsid w:val="00533EE5"/>
    <w:rsid w:val="00534E32"/>
    <w:rsid w:val="00535E7F"/>
    <w:rsid w:val="00537883"/>
    <w:rsid w:val="00537E8D"/>
    <w:rsid w:val="005402DF"/>
    <w:rsid w:val="005406BE"/>
    <w:rsid w:val="00541B7B"/>
    <w:rsid w:val="00543EE0"/>
    <w:rsid w:val="005452D5"/>
    <w:rsid w:val="005513A3"/>
    <w:rsid w:val="00552449"/>
    <w:rsid w:val="00556672"/>
    <w:rsid w:val="00556B13"/>
    <w:rsid w:val="005601A6"/>
    <w:rsid w:val="00560B16"/>
    <w:rsid w:val="00570862"/>
    <w:rsid w:val="00571575"/>
    <w:rsid w:val="00573930"/>
    <w:rsid w:val="0057570D"/>
    <w:rsid w:val="005806CD"/>
    <w:rsid w:val="00581F0A"/>
    <w:rsid w:val="0058370D"/>
    <w:rsid w:val="005840CA"/>
    <w:rsid w:val="005841D2"/>
    <w:rsid w:val="005863B0"/>
    <w:rsid w:val="005913B3"/>
    <w:rsid w:val="00592330"/>
    <w:rsid w:val="005944AA"/>
    <w:rsid w:val="005960BE"/>
    <w:rsid w:val="005970EE"/>
    <w:rsid w:val="00597A42"/>
    <w:rsid w:val="00597A72"/>
    <w:rsid w:val="00597E28"/>
    <w:rsid w:val="005A1ADA"/>
    <w:rsid w:val="005A3D18"/>
    <w:rsid w:val="005A604D"/>
    <w:rsid w:val="005A7C1E"/>
    <w:rsid w:val="005B268A"/>
    <w:rsid w:val="005B3A07"/>
    <w:rsid w:val="005B52A1"/>
    <w:rsid w:val="005B6B68"/>
    <w:rsid w:val="005B7192"/>
    <w:rsid w:val="005C0E41"/>
    <w:rsid w:val="005C2E49"/>
    <w:rsid w:val="005C3A3C"/>
    <w:rsid w:val="005C3FB4"/>
    <w:rsid w:val="005C559D"/>
    <w:rsid w:val="005C74F0"/>
    <w:rsid w:val="005D5CEE"/>
    <w:rsid w:val="005D62D9"/>
    <w:rsid w:val="005D7D04"/>
    <w:rsid w:val="005E3957"/>
    <w:rsid w:val="005E3EB9"/>
    <w:rsid w:val="005E5000"/>
    <w:rsid w:val="005E7176"/>
    <w:rsid w:val="005E75E5"/>
    <w:rsid w:val="005F0B5D"/>
    <w:rsid w:val="005F2E45"/>
    <w:rsid w:val="005F3390"/>
    <w:rsid w:val="005F480C"/>
    <w:rsid w:val="005F5CA0"/>
    <w:rsid w:val="005F68E1"/>
    <w:rsid w:val="005F7391"/>
    <w:rsid w:val="005F78C8"/>
    <w:rsid w:val="005F7D68"/>
    <w:rsid w:val="00600892"/>
    <w:rsid w:val="006039F0"/>
    <w:rsid w:val="0060551E"/>
    <w:rsid w:val="00605C39"/>
    <w:rsid w:val="0060725A"/>
    <w:rsid w:val="00612BF8"/>
    <w:rsid w:val="00613DA1"/>
    <w:rsid w:val="0061639D"/>
    <w:rsid w:val="00621202"/>
    <w:rsid w:val="00621B31"/>
    <w:rsid w:val="006250AD"/>
    <w:rsid w:val="00626681"/>
    <w:rsid w:val="00626F7D"/>
    <w:rsid w:val="0063041D"/>
    <w:rsid w:val="006313AD"/>
    <w:rsid w:val="006313D7"/>
    <w:rsid w:val="00631D74"/>
    <w:rsid w:val="00632499"/>
    <w:rsid w:val="0063280A"/>
    <w:rsid w:val="00633121"/>
    <w:rsid w:val="00637817"/>
    <w:rsid w:val="006400BD"/>
    <w:rsid w:val="006401F4"/>
    <w:rsid w:val="006412BA"/>
    <w:rsid w:val="00647537"/>
    <w:rsid w:val="00654006"/>
    <w:rsid w:val="00660AD9"/>
    <w:rsid w:val="00663567"/>
    <w:rsid w:val="006646EE"/>
    <w:rsid w:val="006672C5"/>
    <w:rsid w:val="00672CA3"/>
    <w:rsid w:val="00672E09"/>
    <w:rsid w:val="006749C8"/>
    <w:rsid w:val="00680CD7"/>
    <w:rsid w:val="00680DAE"/>
    <w:rsid w:val="00681B86"/>
    <w:rsid w:val="0068250E"/>
    <w:rsid w:val="006825D3"/>
    <w:rsid w:val="00686D49"/>
    <w:rsid w:val="00693FD2"/>
    <w:rsid w:val="00697A9B"/>
    <w:rsid w:val="006A153C"/>
    <w:rsid w:val="006A163D"/>
    <w:rsid w:val="006A2EF6"/>
    <w:rsid w:val="006A4A35"/>
    <w:rsid w:val="006A4AB0"/>
    <w:rsid w:val="006A4F4E"/>
    <w:rsid w:val="006B0337"/>
    <w:rsid w:val="006B287E"/>
    <w:rsid w:val="006B51E8"/>
    <w:rsid w:val="006B52C9"/>
    <w:rsid w:val="006B729A"/>
    <w:rsid w:val="006C3CD4"/>
    <w:rsid w:val="006C4146"/>
    <w:rsid w:val="006C7DD2"/>
    <w:rsid w:val="006D03F1"/>
    <w:rsid w:val="006D0D37"/>
    <w:rsid w:val="006D65DF"/>
    <w:rsid w:val="006D798D"/>
    <w:rsid w:val="006E1D3B"/>
    <w:rsid w:val="006F0C3B"/>
    <w:rsid w:val="006F1495"/>
    <w:rsid w:val="006F230B"/>
    <w:rsid w:val="006F2B25"/>
    <w:rsid w:val="006F3F1A"/>
    <w:rsid w:val="006F49A7"/>
    <w:rsid w:val="006F5B9A"/>
    <w:rsid w:val="006F6828"/>
    <w:rsid w:val="00701AE8"/>
    <w:rsid w:val="00701B4C"/>
    <w:rsid w:val="00710B4C"/>
    <w:rsid w:val="00711BAF"/>
    <w:rsid w:val="0071233A"/>
    <w:rsid w:val="00712361"/>
    <w:rsid w:val="007141BA"/>
    <w:rsid w:val="00714E30"/>
    <w:rsid w:val="00715AE7"/>
    <w:rsid w:val="00716C27"/>
    <w:rsid w:val="0072043D"/>
    <w:rsid w:val="0072248C"/>
    <w:rsid w:val="007429D3"/>
    <w:rsid w:val="007468FB"/>
    <w:rsid w:val="00746E47"/>
    <w:rsid w:val="00747451"/>
    <w:rsid w:val="00750750"/>
    <w:rsid w:val="007525EE"/>
    <w:rsid w:val="007532D5"/>
    <w:rsid w:val="00756280"/>
    <w:rsid w:val="00756FD9"/>
    <w:rsid w:val="007575F3"/>
    <w:rsid w:val="00757BC5"/>
    <w:rsid w:val="00763753"/>
    <w:rsid w:val="00764AA8"/>
    <w:rsid w:val="00766EC9"/>
    <w:rsid w:val="00767790"/>
    <w:rsid w:val="007722D5"/>
    <w:rsid w:val="00774B57"/>
    <w:rsid w:val="00776FB8"/>
    <w:rsid w:val="007841EF"/>
    <w:rsid w:val="00785D0B"/>
    <w:rsid w:val="0078613B"/>
    <w:rsid w:val="007876C6"/>
    <w:rsid w:val="00792623"/>
    <w:rsid w:val="00793888"/>
    <w:rsid w:val="00793D38"/>
    <w:rsid w:val="00793F82"/>
    <w:rsid w:val="00794D5E"/>
    <w:rsid w:val="007A019F"/>
    <w:rsid w:val="007A15BF"/>
    <w:rsid w:val="007A3F2A"/>
    <w:rsid w:val="007A5004"/>
    <w:rsid w:val="007A507C"/>
    <w:rsid w:val="007A50B0"/>
    <w:rsid w:val="007A5AFC"/>
    <w:rsid w:val="007A60C2"/>
    <w:rsid w:val="007A61B0"/>
    <w:rsid w:val="007A7420"/>
    <w:rsid w:val="007A7961"/>
    <w:rsid w:val="007B08AB"/>
    <w:rsid w:val="007B09F2"/>
    <w:rsid w:val="007B0E92"/>
    <w:rsid w:val="007B2964"/>
    <w:rsid w:val="007B3008"/>
    <w:rsid w:val="007B3433"/>
    <w:rsid w:val="007B3919"/>
    <w:rsid w:val="007B4D1B"/>
    <w:rsid w:val="007B6446"/>
    <w:rsid w:val="007B6AD6"/>
    <w:rsid w:val="007B7807"/>
    <w:rsid w:val="007B7820"/>
    <w:rsid w:val="007B7BC0"/>
    <w:rsid w:val="007C3191"/>
    <w:rsid w:val="007C4BE0"/>
    <w:rsid w:val="007C575A"/>
    <w:rsid w:val="007D0250"/>
    <w:rsid w:val="007D3267"/>
    <w:rsid w:val="007D38B4"/>
    <w:rsid w:val="007D47C9"/>
    <w:rsid w:val="007D51E7"/>
    <w:rsid w:val="007D6E38"/>
    <w:rsid w:val="007E0553"/>
    <w:rsid w:val="007E2259"/>
    <w:rsid w:val="007E2888"/>
    <w:rsid w:val="007E32FF"/>
    <w:rsid w:val="007E3D77"/>
    <w:rsid w:val="007E4513"/>
    <w:rsid w:val="007E624C"/>
    <w:rsid w:val="007E7D34"/>
    <w:rsid w:val="007E7E91"/>
    <w:rsid w:val="007F4A07"/>
    <w:rsid w:val="007F756E"/>
    <w:rsid w:val="008000CF"/>
    <w:rsid w:val="00801AEC"/>
    <w:rsid w:val="00802092"/>
    <w:rsid w:val="00802EEC"/>
    <w:rsid w:val="00804172"/>
    <w:rsid w:val="00804E59"/>
    <w:rsid w:val="00805D31"/>
    <w:rsid w:val="00805EA7"/>
    <w:rsid w:val="00807207"/>
    <w:rsid w:val="008078F5"/>
    <w:rsid w:val="00807BBC"/>
    <w:rsid w:val="00807DB0"/>
    <w:rsid w:val="00810AEE"/>
    <w:rsid w:val="00812A5E"/>
    <w:rsid w:val="008202DC"/>
    <w:rsid w:val="008205C5"/>
    <w:rsid w:val="00821271"/>
    <w:rsid w:val="00823330"/>
    <w:rsid w:val="00824167"/>
    <w:rsid w:val="00825379"/>
    <w:rsid w:val="00825E79"/>
    <w:rsid w:val="0082638A"/>
    <w:rsid w:val="00826A39"/>
    <w:rsid w:val="008304B0"/>
    <w:rsid w:val="00832620"/>
    <w:rsid w:val="00833145"/>
    <w:rsid w:val="00833CEB"/>
    <w:rsid w:val="0083459C"/>
    <w:rsid w:val="00835D70"/>
    <w:rsid w:val="008410C4"/>
    <w:rsid w:val="00842494"/>
    <w:rsid w:val="00844C21"/>
    <w:rsid w:val="00845126"/>
    <w:rsid w:val="00845811"/>
    <w:rsid w:val="008470E6"/>
    <w:rsid w:val="00852044"/>
    <w:rsid w:val="008534C3"/>
    <w:rsid w:val="00854B3C"/>
    <w:rsid w:val="00857D98"/>
    <w:rsid w:val="008616F8"/>
    <w:rsid w:val="008626B6"/>
    <w:rsid w:val="00863D0C"/>
    <w:rsid w:val="00864DAA"/>
    <w:rsid w:val="00865305"/>
    <w:rsid w:val="008658F3"/>
    <w:rsid w:val="00865CE6"/>
    <w:rsid w:val="008663DC"/>
    <w:rsid w:val="00866DF6"/>
    <w:rsid w:val="008670E1"/>
    <w:rsid w:val="008671CC"/>
    <w:rsid w:val="00870DB8"/>
    <w:rsid w:val="00871655"/>
    <w:rsid w:val="0087364A"/>
    <w:rsid w:val="00873E7B"/>
    <w:rsid w:val="00876296"/>
    <w:rsid w:val="008768D1"/>
    <w:rsid w:val="0088103E"/>
    <w:rsid w:val="00881D92"/>
    <w:rsid w:val="008833CF"/>
    <w:rsid w:val="00884AB5"/>
    <w:rsid w:val="00885E35"/>
    <w:rsid w:val="00886152"/>
    <w:rsid w:val="008867D5"/>
    <w:rsid w:val="0089158E"/>
    <w:rsid w:val="00892159"/>
    <w:rsid w:val="00893702"/>
    <w:rsid w:val="00893E87"/>
    <w:rsid w:val="0089409B"/>
    <w:rsid w:val="00894333"/>
    <w:rsid w:val="00894565"/>
    <w:rsid w:val="008968D1"/>
    <w:rsid w:val="008973F2"/>
    <w:rsid w:val="008A223A"/>
    <w:rsid w:val="008A4120"/>
    <w:rsid w:val="008A5C7B"/>
    <w:rsid w:val="008A6C96"/>
    <w:rsid w:val="008A75D0"/>
    <w:rsid w:val="008B07E0"/>
    <w:rsid w:val="008B1AB2"/>
    <w:rsid w:val="008B2BC3"/>
    <w:rsid w:val="008B48B0"/>
    <w:rsid w:val="008B5D2B"/>
    <w:rsid w:val="008B6694"/>
    <w:rsid w:val="008B7D75"/>
    <w:rsid w:val="008C3D48"/>
    <w:rsid w:val="008C40EE"/>
    <w:rsid w:val="008D0752"/>
    <w:rsid w:val="008D45F9"/>
    <w:rsid w:val="008D490E"/>
    <w:rsid w:val="008D4C73"/>
    <w:rsid w:val="008D5FB5"/>
    <w:rsid w:val="008E090C"/>
    <w:rsid w:val="008E2628"/>
    <w:rsid w:val="008E58AB"/>
    <w:rsid w:val="008E6298"/>
    <w:rsid w:val="008F06CE"/>
    <w:rsid w:val="008F2D16"/>
    <w:rsid w:val="008F3516"/>
    <w:rsid w:val="008F3970"/>
    <w:rsid w:val="008F473A"/>
    <w:rsid w:val="0090432F"/>
    <w:rsid w:val="00907AA7"/>
    <w:rsid w:val="00910561"/>
    <w:rsid w:val="00916057"/>
    <w:rsid w:val="00916F9F"/>
    <w:rsid w:val="0092052E"/>
    <w:rsid w:val="009214ED"/>
    <w:rsid w:val="00923EE8"/>
    <w:rsid w:val="009240A4"/>
    <w:rsid w:val="00926629"/>
    <w:rsid w:val="00926D94"/>
    <w:rsid w:val="00927B72"/>
    <w:rsid w:val="009325C0"/>
    <w:rsid w:val="00934885"/>
    <w:rsid w:val="009361C4"/>
    <w:rsid w:val="0094077D"/>
    <w:rsid w:val="00942963"/>
    <w:rsid w:val="00944A53"/>
    <w:rsid w:val="00944DBA"/>
    <w:rsid w:val="00946740"/>
    <w:rsid w:val="00946BE9"/>
    <w:rsid w:val="00947EBC"/>
    <w:rsid w:val="00950F31"/>
    <w:rsid w:val="00952563"/>
    <w:rsid w:val="00954972"/>
    <w:rsid w:val="00954F25"/>
    <w:rsid w:val="0095676E"/>
    <w:rsid w:val="0096255C"/>
    <w:rsid w:val="009634A2"/>
    <w:rsid w:val="00967B0B"/>
    <w:rsid w:val="009739F2"/>
    <w:rsid w:val="00973BA9"/>
    <w:rsid w:val="0097471C"/>
    <w:rsid w:val="00974E11"/>
    <w:rsid w:val="00974FB7"/>
    <w:rsid w:val="00975A4E"/>
    <w:rsid w:val="009765F9"/>
    <w:rsid w:val="009779CE"/>
    <w:rsid w:val="00980AC6"/>
    <w:rsid w:val="00980F95"/>
    <w:rsid w:val="00984AF1"/>
    <w:rsid w:val="00986A75"/>
    <w:rsid w:val="0099416E"/>
    <w:rsid w:val="009A06D8"/>
    <w:rsid w:val="009A278E"/>
    <w:rsid w:val="009A2CF4"/>
    <w:rsid w:val="009A3708"/>
    <w:rsid w:val="009A3E85"/>
    <w:rsid w:val="009B073B"/>
    <w:rsid w:val="009B4476"/>
    <w:rsid w:val="009B474F"/>
    <w:rsid w:val="009B5D79"/>
    <w:rsid w:val="009B6C89"/>
    <w:rsid w:val="009C0B31"/>
    <w:rsid w:val="009C1429"/>
    <w:rsid w:val="009C173F"/>
    <w:rsid w:val="009C2985"/>
    <w:rsid w:val="009C2BEE"/>
    <w:rsid w:val="009C6B6B"/>
    <w:rsid w:val="009C7262"/>
    <w:rsid w:val="009C7559"/>
    <w:rsid w:val="009D29BF"/>
    <w:rsid w:val="009D2C44"/>
    <w:rsid w:val="009D5424"/>
    <w:rsid w:val="009D5B4B"/>
    <w:rsid w:val="009D5E8B"/>
    <w:rsid w:val="009D6CA3"/>
    <w:rsid w:val="009D6D43"/>
    <w:rsid w:val="009D6DE6"/>
    <w:rsid w:val="009E0C8B"/>
    <w:rsid w:val="009E55F3"/>
    <w:rsid w:val="009E6920"/>
    <w:rsid w:val="009F082D"/>
    <w:rsid w:val="009F0C02"/>
    <w:rsid w:val="009F110A"/>
    <w:rsid w:val="009F1F69"/>
    <w:rsid w:val="009F4F18"/>
    <w:rsid w:val="009F5315"/>
    <w:rsid w:val="009F5597"/>
    <w:rsid w:val="009F5F93"/>
    <w:rsid w:val="009F63CF"/>
    <w:rsid w:val="009F6657"/>
    <w:rsid w:val="00A0050F"/>
    <w:rsid w:val="00A03260"/>
    <w:rsid w:val="00A03642"/>
    <w:rsid w:val="00A03A72"/>
    <w:rsid w:val="00A04549"/>
    <w:rsid w:val="00A06FB2"/>
    <w:rsid w:val="00A1226E"/>
    <w:rsid w:val="00A128C0"/>
    <w:rsid w:val="00A12C1B"/>
    <w:rsid w:val="00A14344"/>
    <w:rsid w:val="00A14550"/>
    <w:rsid w:val="00A16602"/>
    <w:rsid w:val="00A2620B"/>
    <w:rsid w:val="00A2690E"/>
    <w:rsid w:val="00A314AE"/>
    <w:rsid w:val="00A33C17"/>
    <w:rsid w:val="00A34FBF"/>
    <w:rsid w:val="00A3568A"/>
    <w:rsid w:val="00A358A9"/>
    <w:rsid w:val="00A3650C"/>
    <w:rsid w:val="00A37CA0"/>
    <w:rsid w:val="00A46A00"/>
    <w:rsid w:val="00A52491"/>
    <w:rsid w:val="00A5254C"/>
    <w:rsid w:val="00A526D1"/>
    <w:rsid w:val="00A52B18"/>
    <w:rsid w:val="00A545CC"/>
    <w:rsid w:val="00A5596D"/>
    <w:rsid w:val="00A56DD3"/>
    <w:rsid w:val="00A57128"/>
    <w:rsid w:val="00A572C5"/>
    <w:rsid w:val="00A6121C"/>
    <w:rsid w:val="00A6211D"/>
    <w:rsid w:val="00A675A8"/>
    <w:rsid w:val="00A713B3"/>
    <w:rsid w:val="00A72F2E"/>
    <w:rsid w:val="00A73047"/>
    <w:rsid w:val="00A75DEF"/>
    <w:rsid w:val="00A75FC3"/>
    <w:rsid w:val="00A77797"/>
    <w:rsid w:val="00A80A2B"/>
    <w:rsid w:val="00A80AC4"/>
    <w:rsid w:val="00A80FAE"/>
    <w:rsid w:val="00A8148D"/>
    <w:rsid w:val="00A82207"/>
    <w:rsid w:val="00A82C7A"/>
    <w:rsid w:val="00A82FF5"/>
    <w:rsid w:val="00A83BDB"/>
    <w:rsid w:val="00A850DC"/>
    <w:rsid w:val="00A90050"/>
    <w:rsid w:val="00A900CA"/>
    <w:rsid w:val="00A90CE5"/>
    <w:rsid w:val="00A93E18"/>
    <w:rsid w:val="00A94DCE"/>
    <w:rsid w:val="00AA0FFA"/>
    <w:rsid w:val="00AA1302"/>
    <w:rsid w:val="00AA2382"/>
    <w:rsid w:val="00AA435F"/>
    <w:rsid w:val="00AA570C"/>
    <w:rsid w:val="00AA7020"/>
    <w:rsid w:val="00AB05A0"/>
    <w:rsid w:val="00AB0DB2"/>
    <w:rsid w:val="00AB2F28"/>
    <w:rsid w:val="00AB3FE0"/>
    <w:rsid w:val="00AB5919"/>
    <w:rsid w:val="00AB6817"/>
    <w:rsid w:val="00AB6E7F"/>
    <w:rsid w:val="00AB786F"/>
    <w:rsid w:val="00AC0319"/>
    <w:rsid w:val="00AC0F2C"/>
    <w:rsid w:val="00AC0F8F"/>
    <w:rsid w:val="00AC172F"/>
    <w:rsid w:val="00AC1A26"/>
    <w:rsid w:val="00AC247F"/>
    <w:rsid w:val="00AC32F8"/>
    <w:rsid w:val="00AC4BE1"/>
    <w:rsid w:val="00AC5192"/>
    <w:rsid w:val="00AC651D"/>
    <w:rsid w:val="00AD1BB9"/>
    <w:rsid w:val="00AD24DF"/>
    <w:rsid w:val="00AD77F8"/>
    <w:rsid w:val="00AE0F4B"/>
    <w:rsid w:val="00AE2F29"/>
    <w:rsid w:val="00AE3D5C"/>
    <w:rsid w:val="00AE40E2"/>
    <w:rsid w:val="00AE49E0"/>
    <w:rsid w:val="00AE4EF8"/>
    <w:rsid w:val="00AE5187"/>
    <w:rsid w:val="00AF1231"/>
    <w:rsid w:val="00AF21CD"/>
    <w:rsid w:val="00AF2BC8"/>
    <w:rsid w:val="00AF5CF4"/>
    <w:rsid w:val="00AF6972"/>
    <w:rsid w:val="00B02692"/>
    <w:rsid w:val="00B028F6"/>
    <w:rsid w:val="00B03456"/>
    <w:rsid w:val="00B04A7F"/>
    <w:rsid w:val="00B05368"/>
    <w:rsid w:val="00B109F9"/>
    <w:rsid w:val="00B12CF4"/>
    <w:rsid w:val="00B14AB0"/>
    <w:rsid w:val="00B1550E"/>
    <w:rsid w:val="00B1628F"/>
    <w:rsid w:val="00B167DE"/>
    <w:rsid w:val="00B2045C"/>
    <w:rsid w:val="00B22B10"/>
    <w:rsid w:val="00B260F1"/>
    <w:rsid w:val="00B2740D"/>
    <w:rsid w:val="00B3060F"/>
    <w:rsid w:val="00B30EC0"/>
    <w:rsid w:val="00B321E8"/>
    <w:rsid w:val="00B32A8B"/>
    <w:rsid w:val="00B35ADD"/>
    <w:rsid w:val="00B3648A"/>
    <w:rsid w:val="00B407F1"/>
    <w:rsid w:val="00B4258C"/>
    <w:rsid w:val="00B45224"/>
    <w:rsid w:val="00B4712C"/>
    <w:rsid w:val="00B50D35"/>
    <w:rsid w:val="00B52BCC"/>
    <w:rsid w:val="00B53AE3"/>
    <w:rsid w:val="00B54357"/>
    <w:rsid w:val="00B7004C"/>
    <w:rsid w:val="00B73FB9"/>
    <w:rsid w:val="00B74419"/>
    <w:rsid w:val="00B7488B"/>
    <w:rsid w:val="00B74A49"/>
    <w:rsid w:val="00B74DF9"/>
    <w:rsid w:val="00B76939"/>
    <w:rsid w:val="00B81C16"/>
    <w:rsid w:val="00B83AB4"/>
    <w:rsid w:val="00B84BCF"/>
    <w:rsid w:val="00B8551C"/>
    <w:rsid w:val="00B86236"/>
    <w:rsid w:val="00B90661"/>
    <w:rsid w:val="00B90B3C"/>
    <w:rsid w:val="00B91F8E"/>
    <w:rsid w:val="00B92335"/>
    <w:rsid w:val="00B9315C"/>
    <w:rsid w:val="00B93373"/>
    <w:rsid w:val="00B94BD0"/>
    <w:rsid w:val="00B95C4E"/>
    <w:rsid w:val="00B95F71"/>
    <w:rsid w:val="00B97934"/>
    <w:rsid w:val="00BA1CA8"/>
    <w:rsid w:val="00BA1D89"/>
    <w:rsid w:val="00BA28E9"/>
    <w:rsid w:val="00BA2A60"/>
    <w:rsid w:val="00BA47CC"/>
    <w:rsid w:val="00BA7482"/>
    <w:rsid w:val="00BA7B4D"/>
    <w:rsid w:val="00BB0AF0"/>
    <w:rsid w:val="00BB3630"/>
    <w:rsid w:val="00BB478E"/>
    <w:rsid w:val="00BB5831"/>
    <w:rsid w:val="00BB7261"/>
    <w:rsid w:val="00BB7428"/>
    <w:rsid w:val="00BC17A5"/>
    <w:rsid w:val="00BC1A3C"/>
    <w:rsid w:val="00BC1D68"/>
    <w:rsid w:val="00BC22AB"/>
    <w:rsid w:val="00BC3CEA"/>
    <w:rsid w:val="00BC55D0"/>
    <w:rsid w:val="00BD0C6B"/>
    <w:rsid w:val="00BD1522"/>
    <w:rsid w:val="00BD4C99"/>
    <w:rsid w:val="00BD7615"/>
    <w:rsid w:val="00BE0C4E"/>
    <w:rsid w:val="00BE12B5"/>
    <w:rsid w:val="00BE2588"/>
    <w:rsid w:val="00BE3861"/>
    <w:rsid w:val="00BE59FE"/>
    <w:rsid w:val="00BE6388"/>
    <w:rsid w:val="00BE64E8"/>
    <w:rsid w:val="00BE7610"/>
    <w:rsid w:val="00BF0C53"/>
    <w:rsid w:val="00BF0E84"/>
    <w:rsid w:val="00BF10E4"/>
    <w:rsid w:val="00BF3C68"/>
    <w:rsid w:val="00BF4FDE"/>
    <w:rsid w:val="00BF70CE"/>
    <w:rsid w:val="00C013BB"/>
    <w:rsid w:val="00C01EA0"/>
    <w:rsid w:val="00C025D9"/>
    <w:rsid w:val="00C041FB"/>
    <w:rsid w:val="00C04DC8"/>
    <w:rsid w:val="00C054BB"/>
    <w:rsid w:val="00C106BE"/>
    <w:rsid w:val="00C1208A"/>
    <w:rsid w:val="00C15EB7"/>
    <w:rsid w:val="00C237EF"/>
    <w:rsid w:val="00C2391F"/>
    <w:rsid w:val="00C23B56"/>
    <w:rsid w:val="00C2790B"/>
    <w:rsid w:val="00C303D4"/>
    <w:rsid w:val="00C326A6"/>
    <w:rsid w:val="00C32B5E"/>
    <w:rsid w:val="00C32C4E"/>
    <w:rsid w:val="00C32EAA"/>
    <w:rsid w:val="00C330F2"/>
    <w:rsid w:val="00C3323C"/>
    <w:rsid w:val="00C359DC"/>
    <w:rsid w:val="00C412AB"/>
    <w:rsid w:val="00C423E6"/>
    <w:rsid w:val="00C42421"/>
    <w:rsid w:val="00C42628"/>
    <w:rsid w:val="00C47342"/>
    <w:rsid w:val="00C47E75"/>
    <w:rsid w:val="00C536CE"/>
    <w:rsid w:val="00C552F1"/>
    <w:rsid w:val="00C55637"/>
    <w:rsid w:val="00C56096"/>
    <w:rsid w:val="00C56E0B"/>
    <w:rsid w:val="00C57A7F"/>
    <w:rsid w:val="00C62FBB"/>
    <w:rsid w:val="00C6440A"/>
    <w:rsid w:val="00C66043"/>
    <w:rsid w:val="00C70373"/>
    <w:rsid w:val="00C73E12"/>
    <w:rsid w:val="00C7439F"/>
    <w:rsid w:val="00C7568D"/>
    <w:rsid w:val="00C77BE5"/>
    <w:rsid w:val="00C80724"/>
    <w:rsid w:val="00C8116F"/>
    <w:rsid w:val="00C8527B"/>
    <w:rsid w:val="00C90020"/>
    <w:rsid w:val="00C910EF"/>
    <w:rsid w:val="00C91450"/>
    <w:rsid w:val="00C9173B"/>
    <w:rsid w:val="00C92A7A"/>
    <w:rsid w:val="00C92F74"/>
    <w:rsid w:val="00C935A1"/>
    <w:rsid w:val="00CA3F13"/>
    <w:rsid w:val="00CA49E7"/>
    <w:rsid w:val="00CA6614"/>
    <w:rsid w:val="00CB00F4"/>
    <w:rsid w:val="00CB046D"/>
    <w:rsid w:val="00CB2B92"/>
    <w:rsid w:val="00CB330F"/>
    <w:rsid w:val="00CB3783"/>
    <w:rsid w:val="00CB3CDC"/>
    <w:rsid w:val="00CB450E"/>
    <w:rsid w:val="00CB491C"/>
    <w:rsid w:val="00CB4FA2"/>
    <w:rsid w:val="00CB6300"/>
    <w:rsid w:val="00CC2BDA"/>
    <w:rsid w:val="00CD1B2A"/>
    <w:rsid w:val="00CD37BA"/>
    <w:rsid w:val="00CD3ED6"/>
    <w:rsid w:val="00CD3F22"/>
    <w:rsid w:val="00CD6AA9"/>
    <w:rsid w:val="00CE1BB1"/>
    <w:rsid w:val="00CE399E"/>
    <w:rsid w:val="00CE403E"/>
    <w:rsid w:val="00CE463A"/>
    <w:rsid w:val="00CE5501"/>
    <w:rsid w:val="00CE6E8B"/>
    <w:rsid w:val="00CE781E"/>
    <w:rsid w:val="00CF3211"/>
    <w:rsid w:val="00CF42A0"/>
    <w:rsid w:val="00CF6CE1"/>
    <w:rsid w:val="00CF6D09"/>
    <w:rsid w:val="00CF7471"/>
    <w:rsid w:val="00D0228A"/>
    <w:rsid w:val="00D117FF"/>
    <w:rsid w:val="00D1196C"/>
    <w:rsid w:val="00D12BAB"/>
    <w:rsid w:val="00D14EA9"/>
    <w:rsid w:val="00D16AB2"/>
    <w:rsid w:val="00D172E5"/>
    <w:rsid w:val="00D2466E"/>
    <w:rsid w:val="00D246E8"/>
    <w:rsid w:val="00D24BAA"/>
    <w:rsid w:val="00D253D7"/>
    <w:rsid w:val="00D2611D"/>
    <w:rsid w:val="00D26B5E"/>
    <w:rsid w:val="00D303DA"/>
    <w:rsid w:val="00D30A73"/>
    <w:rsid w:val="00D310E2"/>
    <w:rsid w:val="00D32FF2"/>
    <w:rsid w:val="00D33CAF"/>
    <w:rsid w:val="00D34334"/>
    <w:rsid w:val="00D346A0"/>
    <w:rsid w:val="00D34ABC"/>
    <w:rsid w:val="00D37901"/>
    <w:rsid w:val="00D40AF3"/>
    <w:rsid w:val="00D41976"/>
    <w:rsid w:val="00D44CBB"/>
    <w:rsid w:val="00D46EAC"/>
    <w:rsid w:val="00D46EF6"/>
    <w:rsid w:val="00D470C2"/>
    <w:rsid w:val="00D52641"/>
    <w:rsid w:val="00D53354"/>
    <w:rsid w:val="00D54F31"/>
    <w:rsid w:val="00D56C51"/>
    <w:rsid w:val="00D57D26"/>
    <w:rsid w:val="00D60967"/>
    <w:rsid w:val="00D62A01"/>
    <w:rsid w:val="00D62D1C"/>
    <w:rsid w:val="00D64268"/>
    <w:rsid w:val="00D70D18"/>
    <w:rsid w:val="00D7417E"/>
    <w:rsid w:val="00D76732"/>
    <w:rsid w:val="00D7678C"/>
    <w:rsid w:val="00D77003"/>
    <w:rsid w:val="00D81A90"/>
    <w:rsid w:val="00D81C78"/>
    <w:rsid w:val="00D820C1"/>
    <w:rsid w:val="00D83624"/>
    <w:rsid w:val="00D8457F"/>
    <w:rsid w:val="00D84F1F"/>
    <w:rsid w:val="00D878BF"/>
    <w:rsid w:val="00D90147"/>
    <w:rsid w:val="00D936AE"/>
    <w:rsid w:val="00D947D3"/>
    <w:rsid w:val="00D9562C"/>
    <w:rsid w:val="00DA0CF7"/>
    <w:rsid w:val="00DA0E24"/>
    <w:rsid w:val="00DA3EA5"/>
    <w:rsid w:val="00DA535E"/>
    <w:rsid w:val="00DA7F31"/>
    <w:rsid w:val="00DB12A0"/>
    <w:rsid w:val="00DB284B"/>
    <w:rsid w:val="00DB720A"/>
    <w:rsid w:val="00DB7B47"/>
    <w:rsid w:val="00DC0199"/>
    <w:rsid w:val="00DC083A"/>
    <w:rsid w:val="00DC1C3B"/>
    <w:rsid w:val="00DC331C"/>
    <w:rsid w:val="00DC5DF1"/>
    <w:rsid w:val="00DC79AE"/>
    <w:rsid w:val="00DD02AD"/>
    <w:rsid w:val="00DD0F7F"/>
    <w:rsid w:val="00DD255F"/>
    <w:rsid w:val="00DD35CC"/>
    <w:rsid w:val="00DD4522"/>
    <w:rsid w:val="00DD631A"/>
    <w:rsid w:val="00DD6474"/>
    <w:rsid w:val="00DD758F"/>
    <w:rsid w:val="00DE23EF"/>
    <w:rsid w:val="00DE383A"/>
    <w:rsid w:val="00DE3BF5"/>
    <w:rsid w:val="00DE3DF2"/>
    <w:rsid w:val="00DE5D45"/>
    <w:rsid w:val="00DE779A"/>
    <w:rsid w:val="00DF0290"/>
    <w:rsid w:val="00DF0441"/>
    <w:rsid w:val="00DF1361"/>
    <w:rsid w:val="00DF2CFE"/>
    <w:rsid w:val="00DF59A4"/>
    <w:rsid w:val="00DF6EB3"/>
    <w:rsid w:val="00DF70B0"/>
    <w:rsid w:val="00DF75A4"/>
    <w:rsid w:val="00DF77BF"/>
    <w:rsid w:val="00E0110A"/>
    <w:rsid w:val="00E021AD"/>
    <w:rsid w:val="00E037B2"/>
    <w:rsid w:val="00E04EFA"/>
    <w:rsid w:val="00E0585B"/>
    <w:rsid w:val="00E113C8"/>
    <w:rsid w:val="00E12B35"/>
    <w:rsid w:val="00E205B5"/>
    <w:rsid w:val="00E23300"/>
    <w:rsid w:val="00E24E07"/>
    <w:rsid w:val="00E255E4"/>
    <w:rsid w:val="00E265CF"/>
    <w:rsid w:val="00E268B2"/>
    <w:rsid w:val="00E26BB6"/>
    <w:rsid w:val="00E26C8D"/>
    <w:rsid w:val="00E27C9A"/>
    <w:rsid w:val="00E30B8C"/>
    <w:rsid w:val="00E31F90"/>
    <w:rsid w:val="00E33F24"/>
    <w:rsid w:val="00E3445A"/>
    <w:rsid w:val="00E35750"/>
    <w:rsid w:val="00E36068"/>
    <w:rsid w:val="00E3627F"/>
    <w:rsid w:val="00E40625"/>
    <w:rsid w:val="00E40DB9"/>
    <w:rsid w:val="00E41846"/>
    <w:rsid w:val="00E429F8"/>
    <w:rsid w:val="00E42B46"/>
    <w:rsid w:val="00E42CC7"/>
    <w:rsid w:val="00E4339C"/>
    <w:rsid w:val="00E444DB"/>
    <w:rsid w:val="00E446AD"/>
    <w:rsid w:val="00E50B22"/>
    <w:rsid w:val="00E5548B"/>
    <w:rsid w:val="00E5667D"/>
    <w:rsid w:val="00E57457"/>
    <w:rsid w:val="00E600D8"/>
    <w:rsid w:val="00E6661E"/>
    <w:rsid w:val="00E66A9A"/>
    <w:rsid w:val="00E673D8"/>
    <w:rsid w:val="00E70E43"/>
    <w:rsid w:val="00E71BFF"/>
    <w:rsid w:val="00E72BB1"/>
    <w:rsid w:val="00E739AD"/>
    <w:rsid w:val="00E739BF"/>
    <w:rsid w:val="00E73DD0"/>
    <w:rsid w:val="00E818C0"/>
    <w:rsid w:val="00E8442E"/>
    <w:rsid w:val="00E84EBF"/>
    <w:rsid w:val="00E85DD3"/>
    <w:rsid w:val="00E8705C"/>
    <w:rsid w:val="00E8718C"/>
    <w:rsid w:val="00E879D3"/>
    <w:rsid w:val="00E90AEB"/>
    <w:rsid w:val="00E91E48"/>
    <w:rsid w:val="00E92BDE"/>
    <w:rsid w:val="00E93417"/>
    <w:rsid w:val="00E93DB3"/>
    <w:rsid w:val="00E9518D"/>
    <w:rsid w:val="00E961D3"/>
    <w:rsid w:val="00E965A0"/>
    <w:rsid w:val="00EA130B"/>
    <w:rsid w:val="00EA2930"/>
    <w:rsid w:val="00EA435A"/>
    <w:rsid w:val="00EA4752"/>
    <w:rsid w:val="00EA5D04"/>
    <w:rsid w:val="00EA6AB8"/>
    <w:rsid w:val="00EA6CB3"/>
    <w:rsid w:val="00EA6E50"/>
    <w:rsid w:val="00EA71D7"/>
    <w:rsid w:val="00EB0A9D"/>
    <w:rsid w:val="00EB745E"/>
    <w:rsid w:val="00EB7E00"/>
    <w:rsid w:val="00EC109D"/>
    <w:rsid w:val="00EC2C76"/>
    <w:rsid w:val="00EC345A"/>
    <w:rsid w:val="00EC4554"/>
    <w:rsid w:val="00EC4A9D"/>
    <w:rsid w:val="00EC6065"/>
    <w:rsid w:val="00EC654F"/>
    <w:rsid w:val="00EC7C6D"/>
    <w:rsid w:val="00ED155A"/>
    <w:rsid w:val="00ED17DF"/>
    <w:rsid w:val="00ED293B"/>
    <w:rsid w:val="00ED3702"/>
    <w:rsid w:val="00ED42BD"/>
    <w:rsid w:val="00ED4DB0"/>
    <w:rsid w:val="00ED5DD8"/>
    <w:rsid w:val="00ED7559"/>
    <w:rsid w:val="00ED7AF8"/>
    <w:rsid w:val="00ED7BBA"/>
    <w:rsid w:val="00EE0730"/>
    <w:rsid w:val="00EE0F28"/>
    <w:rsid w:val="00EE3346"/>
    <w:rsid w:val="00EE37DA"/>
    <w:rsid w:val="00EE3AF8"/>
    <w:rsid w:val="00EE4696"/>
    <w:rsid w:val="00EE749F"/>
    <w:rsid w:val="00EF0431"/>
    <w:rsid w:val="00EF1AE5"/>
    <w:rsid w:val="00EF2C88"/>
    <w:rsid w:val="00EF392A"/>
    <w:rsid w:val="00EF4DA3"/>
    <w:rsid w:val="00EF5398"/>
    <w:rsid w:val="00EF5704"/>
    <w:rsid w:val="00EF77FA"/>
    <w:rsid w:val="00F0047A"/>
    <w:rsid w:val="00F01568"/>
    <w:rsid w:val="00F01BCD"/>
    <w:rsid w:val="00F02CDC"/>
    <w:rsid w:val="00F037A0"/>
    <w:rsid w:val="00F03B07"/>
    <w:rsid w:val="00F03B77"/>
    <w:rsid w:val="00F06326"/>
    <w:rsid w:val="00F06A23"/>
    <w:rsid w:val="00F07E49"/>
    <w:rsid w:val="00F11BD8"/>
    <w:rsid w:val="00F12FD5"/>
    <w:rsid w:val="00F13BBD"/>
    <w:rsid w:val="00F15460"/>
    <w:rsid w:val="00F165E4"/>
    <w:rsid w:val="00F2131C"/>
    <w:rsid w:val="00F225E4"/>
    <w:rsid w:val="00F24508"/>
    <w:rsid w:val="00F272A1"/>
    <w:rsid w:val="00F305A9"/>
    <w:rsid w:val="00F31089"/>
    <w:rsid w:val="00F338E1"/>
    <w:rsid w:val="00F33CCB"/>
    <w:rsid w:val="00F36206"/>
    <w:rsid w:val="00F37E77"/>
    <w:rsid w:val="00F41954"/>
    <w:rsid w:val="00F44DBE"/>
    <w:rsid w:val="00F4589A"/>
    <w:rsid w:val="00F5028D"/>
    <w:rsid w:val="00F509ED"/>
    <w:rsid w:val="00F523A0"/>
    <w:rsid w:val="00F5422C"/>
    <w:rsid w:val="00F54751"/>
    <w:rsid w:val="00F56830"/>
    <w:rsid w:val="00F56ABC"/>
    <w:rsid w:val="00F573AE"/>
    <w:rsid w:val="00F57F44"/>
    <w:rsid w:val="00F61E05"/>
    <w:rsid w:val="00F70436"/>
    <w:rsid w:val="00F71E1A"/>
    <w:rsid w:val="00F744D4"/>
    <w:rsid w:val="00F773A8"/>
    <w:rsid w:val="00F802FB"/>
    <w:rsid w:val="00F80825"/>
    <w:rsid w:val="00F81AA5"/>
    <w:rsid w:val="00F84155"/>
    <w:rsid w:val="00F85523"/>
    <w:rsid w:val="00F909C9"/>
    <w:rsid w:val="00F91589"/>
    <w:rsid w:val="00F91CAC"/>
    <w:rsid w:val="00F91F91"/>
    <w:rsid w:val="00F930B2"/>
    <w:rsid w:val="00F94734"/>
    <w:rsid w:val="00F95659"/>
    <w:rsid w:val="00FA2448"/>
    <w:rsid w:val="00FA2F5E"/>
    <w:rsid w:val="00FA5FF3"/>
    <w:rsid w:val="00FA7252"/>
    <w:rsid w:val="00FA7DD9"/>
    <w:rsid w:val="00FA7E22"/>
    <w:rsid w:val="00FB0DF5"/>
    <w:rsid w:val="00FB322D"/>
    <w:rsid w:val="00FB32A9"/>
    <w:rsid w:val="00FB5625"/>
    <w:rsid w:val="00FB7CE6"/>
    <w:rsid w:val="00FC030F"/>
    <w:rsid w:val="00FC043C"/>
    <w:rsid w:val="00FC12A4"/>
    <w:rsid w:val="00FC2E74"/>
    <w:rsid w:val="00FC43E2"/>
    <w:rsid w:val="00FC510D"/>
    <w:rsid w:val="00FD02DE"/>
    <w:rsid w:val="00FD28D4"/>
    <w:rsid w:val="00FD386B"/>
    <w:rsid w:val="00FD60E5"/>
    <w:rsid w:val="00FD6C00"/>
    <w:rsid w:val="00FE0D22"/>
    <w:rsid w:val="00FE1039"/>
    <w:rsid w:val="00FE1A22"/>
    <w:rsid w:val="00FE1B31"/>
    <w:rsid w:val="00FE3B06"/>
    <w:rsid w:val="00FE3B81"/>
    <w:rsid w:val="00FE48AD"/>
    <w:rsid w:val="00FE72AD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8C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FE1A22"/>
    <w:rPr>
      <w:rFonts w:eastAsia="Calibr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1A22"/>
    <w:rPr>
      <w:rFonts w:ascii="Times New Roman" w:eastAsia="Calibri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5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50"/>
    <w:rPr>
      <w:rFonts w:cstheme="minorBidi"/>
    </w:rPr>
  </w:style>
  <w:style w:type="paragraph" w:customStyle="1" w:styleId="szdszveg">
    <w:name w:val="szd_szöveg"/>
    <w:basedOn w:val="Norma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al"/>
    <w:next w:val="szdszveg"/>
    <w:qFormat/>
    <w:rsid w:val="00D172E5"/>
    <w:pPr>
      <w:keepNext/>
      <w:pageBreakBefore/>
      <w:numPr>
        <w:numId w:val="3"/>
      </w:numPr>
      <w:spacing w:before="360" w:after="120" w:line="360" w:lineRule="auto"/>
      <w:ind w:left="357" w:hanging="357"/>
      <w:outlineLvl w:val="0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a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a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a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a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TableGrid">
    <w:name w:val="Table Grid"/>
    <w:basedOn w:val="TableNormal"/>
    <w:uiPriority w:val="3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SubtleEmphasis">
    <w:name w:val="Subtle Emphasis"/>
    <w:basedOn w:val="DefaultParagraphFont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PlaceholderText">
    <w:name w:val="Placeholder Text"/>
    <w:basedOn w:val="DefaultParagraphFont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720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00B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CommentReference">
    <w:name w:val="annotation reference"/>
    <w:basedOn w:val="DefaultParagraphFont"/>
    <w:uiPriority w:val="99"/>
    <w:semiHidden/>
    <w:unhideWhenUsed/>
    <w:rsid w:val="00C15EB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B1AB2"/>
  </w:style>
  <w:style w:type="character" w:styleId="FollowedHyperlink">
    <w:name w:val="FollowedHyperlink"/>
    <w:basedOn w:val="DefaultParagraphFont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customStyle="1" w:styleId="Style21">
    <w:name w:val="Style21"/>
    <w:rsid w:val="004F66D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149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55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6446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1444</TotalTime>
  <Pages>11</Pages>
  <Words>616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Kovács Márk 2</cp:lastModifiedBy>
  <cp:revision>1296</cp:revision>
  <dcterms:created xsi:type="dcterms:W3CDTF">2022-04-28T10:09:00Z</dcterms:created>
  <dcterms:modified xsi:type="dcterms:W3CDTF">2025-03-10T09:56:00Z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